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C77A" w14:textId="6DB0923A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5AE7C6" wp14:editId="2B31181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F6B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EE47C35" wp14:editId="1371C0C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7FFEE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706118" w14:textId="0A02F3F5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A30823A" wp14:editId="49296D20">
                      <wp:extent cx="3528695" cy="12287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B73018" w14:textId="63871A9D" w:rsidR="00D077E9" w:rsidRDefault="00AA7E2E" w:rsidP="00D077E9">
                                  <w:pPr>
                                    <w:pStyle w:val="Ttulo"/>
                                  </w:pPr>
                                  <w:r>
                                    <w:t>Tarea 1</w:t>
                                  </w:r>
                                </w:p>
                                <w:p w14:paraId="31BD131D" w14:textId="05F163F7" w:rsidR="00D077E9" w:rsidRPr="00D86945" w:rsidRDefault="00AA7E2E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3082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" filled="f" stroked="f" strokeweight=".5pt">
                      <v:textbox>
                        <w:txbxContent>
                          <w:p w14:paraId="7FB73018" w14:textId="63871A9D" w:rsidR="00D077E9" w:rsidRDefault="00AA7E2E" w:rsidP="00D077E9">
                            <w:pPr>
                              <w:pStyle w:val="Ttulo"/>
                            </w:pPr>
                            <w:r>
                              <w:t>Tarea 1</w:t>
                            </w:r>
                          </w:p>
                          <w:p w14:paraId="31BD131D" w14:textId="05F163F7" w:rsidR="00D077E9" w:rsidRPr="00D86945" w:rsidRDefault="00AA7E2E" w:rsidP="00D077E9">
                            <w:pPr>
                              <w:pStyle w:val="Ttulo"/>
                              <w:spacing w:after="0"/>
                            </w:pPr>
                            <w:r>
                              <w:t>RA1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49C463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7FE31B9" wp14:editId="4DC65FE5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C4FF9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8179C2" w14:textId="77777777" w:rsidTr="00ED1DD0">
        <w:trPr>
          <w:trHeight w:val="894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73F4C2" w14:textId="29732A78" w:rsidR="00D077E9" w:rsidRDefault="00D077E9" w:rsidP="00AB02A7">
            <w:pPr>
              <w:rPr>
                <w:noProof/>
              </w:rPr>
            </w:pPr>
          </w:p>
        </w:tc>
      </w:tr>
      <w:tr w:rsidR="00D077E9" w14:paraId="47CA062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9F22ED919A524FF5B327BCB13C7C99A2"/>
              </w:placeholder>
              <w15:appearance w15:val="hidden"/>
            </w:sdtPr>
            <w:sdtEndPr/>
            <w:sdtContent>
              <w:p w14:paraId="31290C07" w14:textId="510CAC3D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4A5E04">
                  <w:rPr>
                    <w:rStyle w:val="SubttuloCar"/>
                    <w:b w:val="0"/>
                    <w:noProof/>
                    <w:lang w:bidi="es-ES"/>
                  </w:rPr>
                  <w:t>16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0EBF340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E59BE4A" wp14:editId="63E5FE8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1FF5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83A941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509AC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4FF095" w14:textId="79A21541" w:rsidR="00D077E9" w:rsidRDefault="001F10E7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76F1DB5905A34C7EAE166AE10110FFFF"/>
                </w:placeholder>
                <w15:appearance w15:val="hidden"/>
              </w:sdtPr>
              <w:sdtEndPr/>
              <w:sdtContent>
                <w:r w:rsidR="00AA7E2E">
                  <w:rPr>
                    <w:noProof/>
                  </w:rPr>
                  <w:t>IES TRAFALGAR</w:t>
                </w:r>
              </w:sdtContent>
            </w:sdt>
          </w:p>
          <w:p w14:paraId="52CD67DC" w14:textId="5E4DD6C8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7C3E6E119EA54FC7916F7E9EEE9804E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ED1DD0">
                  <w:rPr>
                    <w:noProof/>
                  </w:rPr>
                  <w:t>Antonio Miguel Alba Garcia</w:t>
                </w:r>
              </w:sdtContent>
            </w:sdt>
          </w:p>
          <w:p w14:paraId="2D1633B2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B2C36" w14:textId="0AB86636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E72A4D" wp14:editId="5F35D86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8A94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8080E2C" w14:textId="7AE62F03" w:rsidR="00AA7E2E" w:rsidRP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lastRenderedPageBreak/>
        <w:t>¿Qué tipo de páginas, estáticas o dinámicas, utilizarás para programar cada una de las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páginas que componen tu aplicación? ¿Por qué?</w:t>
      </w:r>
    </w:p>
    <w:p w14:paraId="3372984C" w14:textId="77777777" w:rsidR="00AA7E2E" w:rsidRDefault="00AA7E2E" w:rsidP="00AA7E2E">
      <w:pPr>
        <w:pStyle w:val="Contenido"/>
        <w:numPr>
          <w:ilvl w:val="0"/>
          <w:numId w:val="5"/>
        </w:numPr>
      </w:pPr>
      <w:r w:rsidRPr="00AA7E2E">
        <w:rPr>
          <w:b/>
          <w:bCs/>
        </w:rPr>
        <w:t>Página de presentación</w:t>
      </w:r>
      <w:r>
        <w:t>: Usaría una página estática, ya que el contenido no cambiará frecuentemente. Es una introducción básica a la aplicación y no requiere procesamiento en el servidor.</w:t>
      </w:r>
    </w:p>
    <w:p w14:paraId="398C9508" w14:textId="77777777" w:rsidR="00AA7E2E" w:rsidRDefault="00AA7E2E" w:rsidP="00AA7E2E">
      <w:pPr>
        <w:pStyle w:val="Contenido"/>
        <w:numPr>
          <w:ilvl w:val="0"/>
          <w:numId w:val="5"/>
        </w:numPr>
      </w:pPr>
      <w:r w:rsidRPr="00AA7E2E">
        <w:rPr>
          <w:b/>
          <w:bCs/>
        </w:rPr>
        <w:t>Página de introducción de datos</w:t>
      </w:r>
      <w:r>
        <w:t>: Esta página sería dinámica, ya que incluye un formulario y necesita procesar y validar la información que los usuarios ingresan (nombre y correo).</w:t>
      </w:r>
    </w:p>
    <w:p w14:paraId="6BA6756E" w14:textId="746AA017" w:rsidR="00AA7E2E" w:rsidRPr="00AA7E2E" w:rsidRDefault="00AA7E2E" w:rsidP="00AA7E2E">
      <w:pPr>
        <w:pStyle w:val="Contenido"/>
        <w:numPr>
          <w:ilvl w:val="0"/>
          <w:numId w:val="5"/>
        </w:numPr>
      </w:pPr>
      <w:r w:rsidRPr="00AA7E2E">
        <w:rPr>
          <w:b/>
          <w:bCs/>
        </w:rPr>
        <w:t>Página de visualización de datos</w:t>
      </w:r>
      <w:r>
        <w:t>: Sería dinámica porque muestra una lista que debe actualizarse cada vez que alguien se registra, lo que requiere consulta a una base de datos.</w:t>
      </w:r>
    </w:p>
    <w:p w14:paraId="466949F4" w14:textId="091A517F" w:rsidR="00AA7E2E" w:rsidRP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t>Si en la página de introducción de datos quieres comprobar, antes de enviar los datos, que el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correo electrónico introducido cumple unas ciertas normas (por ejemplo, que tiene una @),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¿qué tecnología/lenguaje utilizarás?</w:t>
      </w:r>
    </w:p>
    <w:p w14:paraId="51B5258A" w14:textId="5370724A" w:rsidR="00AA7E2E" w:rsidRPr="00AA7E2E" w:rsidRDefault="00AA7E2E" w:rsidP="00AA7E2E">
      <w:pPr>
        <w:pStyle w:val="Contenido"/>
        <w:ind w:left="720" w:firstLine="720"/>
      </w:pPr>
      <w:r>
        <w:t xml:space="preserve">Utilizaría </w:t>
      </w:r>
      <w:r>
        <w:rPr>
          <w:rStyle w:val="Textoennegrita"/>
        </w:rPr>
        <w:t>JavaScript</w:t>
      </w:r>
      <w:r>
        <w:t xml:space="preserve"> (del lado del cliente) para realizar una validación en tiempo real del formato del correo electrónico. Esto evita recargar la página o enviar datos incorrectos al servidor</w:t>
      </w:r>
      <w:r>
        <w:t>.</w:t>
      </w:r>
    </w:p>
    <w:p w14:paraId="4E6C1BB0" w14:textId="1B9618EF" w:rsid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t>Si en esa misma página, ahora quieres comprobar que el correo electrónico introducido no se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haya introducido anteriormente o ya figure en la lista, ¿qué tecnología/lenguaje utilizarás?</w:t>
      </w:r>
    </w:p>
    <w:p w14:paraId="68474165" w14:textId="3CB8E727" w:rsidR="00AA7E2E" w:rsidRDefault="00AA7E2E" w:rsidP="00AA7E2E">
      <w:pPr>
        <w:pStyle w:val="Contenido"/>
        <w:ind w:left="720" w:firstLine="720"/>
      </w:pPr>
      <w:r w:rsidRPr="00AA7E2E">
        <w:t xml:space="preserve">En este caso, necesitaríamos validar en el servidor usando </w:t>
      </w:r>
      <w:r w:rsidRPr="00ED1DD0">
        <w:rPr>
          <w:b/>
          <w:bCs/>
        </w:rPr>
        <w:t>PHP</w:t>
      </w:r>
      <w:r w:rsidRPr="00AA7E2E">
        <w:t xml:space="preserve"> o </w:t>
      </w:r>
      <w:r w:rsidRPr="00ED1DD0">
        <w:rPr>
          <w:b/>
          <w:bCs/>
        </w:rPr>
        <w:t>Node.js</w:t>
      </w:r>
      <w:r w:rsidRPr="00AA7E2E">
        <w:t xml:space="preserve"> para verificar en la base de datos si el correo ya existe. Esto asegura que no se ingresen correos duplicados.</w:t>
      </w:r>
    </w:p>
    <w:p w14:paraId="1C888C60" w14:textId="77777777" w:rsidR="00AA7E2E" w:rsidRDefault="00AA7E2E">
      <w:pPr>
        <w:spacing w:after="200"/>
        <w:rPr>
          <w:b w:val="0"/>
        </w:rPr>
      </w:pPr>
      <w:r>
        <w:br w:type="page"/>
      </w:r>
    </w:p>
    <w:p w14:paraId="267243A5" w14:textId="39E39760" w:rsid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lastRenderedPageBreak/>
        <w:t>¿Qué arquitecturas puedes usar en el servidor para ejecutar la aplicación?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¿Cómo es el o los lenguajes que se usa en cada una de esas arquitecturas: de guiones,</w:t>
      </w:r>
      <w:r w:rsidRPr="00AA7E2E">
        <w:rPr>
          <w:b/>
          <w:bCs/>
          <w:noProof/>
        </w:rPr>
        <w:t xml:space="preserve"> </w:t>
      </w:r>
      <w:r w:rsidRPr="00AA7E2E">
        <w:rPr>
          <w:b/>
          <w:bCs/>
          <w:noProof/>
        </w:rPr>
        <w:t>compilado a código nativo o compilado a código intermedio?</w:t>
      </w:r>
    </w:p>
    <w:p w14:paraId="1A9FAE23" w14:textId="144AA4A2" w:rsidR="00AA7E2E" w:rsidRPr="00AA7E2E" w:rsidRDefault="00AA7E2E" w:rsidP="00AA7E2E">
      <w:pPr>
        <w:ind w:left="360"/>
        <w:rPr>
          <w:b w:val="0"/>
          <w:bCs/>
        </w:rPr>
      </w:pPr>
      <w:r w:rsidRPr="00AA7E2E">
        <w:rPr>
          <w:b w:val="0"/>
          <w:bCs/>
        </w:rPr>
        <w:t>Podemos usar varias arquitecturas, como:</w:t>
      </w:r>
    </w:p>
    <w:p w14:paraId="7AE8312E" w14:textId="65B39B70" w:rsidR="00AA7E2E" w:rsidRPr="00AA7E2E" w:rsidRDefault="00AA7E2E" w:rsidP="00AA7E2E">
      <w:pPr>
        <w:pStyle w:val="Prrafodelista"/>
        <w:numPr>
          <w:ilvl w:val="0"/>
          <w:numId w:val="6"/>
        </w:numPr>
        <w:rPr>
          <w:b w:val="0"/>
          <w:bCs/>
        </w:rPr>
      </w:pPr>
      <w:r w:rsidRPr="00AA7E2E">
        <w:t>LAMP</w:t>
      </w:r>
      <w:r w:rsidRPr="00AA7E2E">
        <w:rPr>
          <w:b w:val="0"/>
          <w:bCs/>
        </w:rPr>
        <w:t xml:space="preserve"> (Linux, Apache, MySQL, PHP): Utiliza PHP, un lenguaje interpretado y de guiones.</w:t>
      </w:r>
    </w:p>
    <w:p w14:paraId="38B3A1F4" w14:textId="1E7C86DE" w:rsidR="00AA7E2E" w:rsidRPr="00AA7E2E" w:rsidRDefault="00AA7E2E" w:rsidP="00AA7E2E">
      <w:pPr>
        <w:pStyle w:val="Prrafodelista"/>
        <w:numPr>
          <w:ilvl w:val="0"/>
          <w:numId w:val="6"/>
        </w:numPr>
        <w:rPr>
          <w:b w:val="0"/>
          <w:bCs/>
        </w:rPr>
      </w:pPr>
      <w:r w:rsidRPr="00AA7E2E">
        <w:t>MEAN</w:t>
      </w:r>
      <w:r w:rsidRPr="00AA7E2E">
        <w:rPr>
          <w:b w:val="0"/>
          <w:bCs/>
        </w:rPr>
        <w:t xml:space="preserve"> (MongoDB, Express, Angular, Node.js): Utiliza JavaScript (Node.js) del lado del servidor, un lenguaje interpretado.</w:t>
      </w:r>
    </w:p>
    <w:p w14:paraId="6B3304E8" w14:textId="144C11CC" w:rsidR="00AA7E2E" w:rsidRPr="00AA7E2E" w:rsidRDefault="00AA7E2E" w:rsidP="00AA7E2E">
      <w:pPr>
        <w:pStyle w:val="Prrafodelista"/>
        <w:numPr>
          <w:ilvl w:val="0"/>
          <w:numId w:val="6"/>
        </w:numPr>
        <w:rPr>
          <w:b w:val="0"/>
          <w:bCs/>
        </w:rPr>
      </w:pPr>
      <w:r w:rsidRPr="00AA7E2E">
        <w:t>ASP.NET</w:t>
      </w:r>
      <w:r w:rsidRPr="00AA7E2E">
        <w:rPr>
          <w:b w:val="0"/>
          <w:bCs/>
        </w:rPr>
        <w:t xml:space="preserve">: Utiliza C#, que se compila a código intermedio (IL, </w:t>
      </w:r>
      <w:proofErr w:type="spellStart"/>
      <w:r w:rsidRPr="00AA7E2E">
        <w:rPr>
          <w:b w:val="0"/>
          <w:bCs/>
        </w:rPr>
        <w:t>Intermediate</w:t>
      </w:r>
      <w:proofErr w:type="spellEnd"/>
      <w:r w:rsidRPr="00AA7E2E">
        <w:rPr>
          <w:b w:val="0"/>
          <w:bCs/>
        </w:rPr>
        <w:t xml:space="preserve"> </w:t>
      </w:r>
      <w:proofErr w:type="spellStart"/>
      <w:r w:rsidRPr="00AA7E2E">
        <w:rPr>
          <w:b w:val="0"/>
          <w:bCs/>
        </w:rPr>
        <w:t>Language</w:t>
      </w:r>
      <w:proofErr w:type="spellEnd"/>
      <w:r w:rsidRPr="00AA7E2E">
        <w:rPr>
          <w:b w:val="0"/>
          <w:bCs/>
        </w:rPr>
        <w:t>) y luego es interpretado por el CLR.</w:t>
      </w:r>
    </w:p>
    <w:p w14:paraId="0899D1C2" w14:textId="57B0B3FB" w:rsid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t>¿Qué parámetros debes tener en cuenta para decidirte por usar una arquitectura u otra?</w:t>
      </w:r>
    </w:p>
    <w:p w14:paraId="30F58298" w14:textId="1A92685F" w:rsidR="00AA7E2E" w:rsidRPr="00AA7E2E" w:rsidRDefault="00AA7E2E" w:rsidP="00AA7E2E">
      <w:pPr>
        <w:pStyle w:val="Contenido"/>
        <w:ind w:left="720" w:firstLine="720"/>
      </w:pPr>
      <w:r w:rsidRPr="00AA7E2E">
        <w:rPr>
          <w:rStyle w:val="Textoennegrita"/>
          <w:b w:val="0"/>
          <w:bCs w:val="0"/>
        </w:rPr>
        <w:t>Facilidad de desarrollo y mantenimiento</w:t>
      </w:r>
      <w:r w:rsidRPr="00AA7E2E">
        <w:rPr>
          <w:b/>
          <w:bCs/>
        </w:rPr>
        <w:t xml:space="preserve">, </w:t>
      </w:r>
      <w:r w:rsidRPr="00AA7E2E">
        <w:rPr>
          <w:rStyle w:val="Textoennegrita"/>
          <w:b w:val="0"/>
          <w:bCs w:val="0"/>
        </w:rPr>
        <w:t>escalabilidad</w:t>
      </w:r>
      <w:r w:rsidRPr="00AA7E2E">
        <w:rPr>
          <w:b/>
          <w:bCs/>
        </w:rPr>
        <w:t xml:space="preserve">, </w:t>
      </w:r>
      <w:r w:rsidRPr="00AA7E2E">
        <w:rPr>
          <w:rStyle w:val="Textoennegrita"/>
          <w:b w:val="0"/>
          <w:bCs w:val="0"/>
        </w:rPr>
        <w:t>compatibilidad con el sistema operativo</w:t>
      </w:r>
      <w:r w:rsidRPr="00AA7E2E">
        <w:rPr>
          <w:b/>
          <w:bCs/>
        </w:rPr>
        <w:t xml:space="preserve">, </w:t>
      </w:r>
      <w:r w:rsidRPr="00AA7E2E">
        <w:rPr>
          <w:rStyle w:val="Textoennegrita"/>
          <w:b w:val="0"/>
          <w:bCs w:val="0"/>
        </w:rPr>
        <w:t>rendimiento</w:t>
      </w:r>
      <w:r w:rsidRPr="00AA7E2E">
        <w:rPr>
          <w:b/>
          <w:bCs/>
        </w:rPr>
        <w:t xml:space="preserve"> </w:t>
      </w:r>
      <w:r>
        <w:t>y</w:t>
      </w:r>
      <w:r w:rsidRPr="00AA7E2E">
        <w:rPr>
          <w:b/>
          <w:bCs/>
        </w:rPr>
        <w:t xml:space="preserve"> </w:t>
      </w:r>
      <w:r w:rsidRPr="00AA7E2E">
        <w:rPr>
          <w:rStyle w:val="Textoennegrita"/>
          <w:b w:val="0"/>
          <w:bCs w:val="0"/>
        </w:rPr>
        <w:t>costes</w:t>
      </w:r>
      <w:r w:rsidRPr="00AA7E2E">
        <w:t xml:space="preserve"> (algunos </w:t>
      </w:r>
      <w:proofErr w:type="spellStart"/>
      <w:r w:rsidRPr="00AA7E2E">
        <w:t>stacks</w:t>
      </w:r>
      <w:proofErr w:type="spellEnd"/>
      <w:r w:rsidRPr="00AA7E2E">
        <w:t xml:space="preserve"> como MEAN o LAMP son open-</w:t>
      </w:r>
      <w:proofErr w:type="spellStart"/>
      <w:r w:rsidRPr="00AA7E2E">
        <w:t>source</w:t>
      </w:r>
      <w:proofErr w:type="spellEnd"/>
      <w:r w:rsidRPr="00AA7E2E">
        <w:t xml:space="preserve"> y gratuitos, mientras que ASP.NET puede tener licencias).</w:t>
      </w:r>
    </w:p>
    <w:p w14:paraId="1010B787" w14:textId="579B01E1" w:rsidR="00AA7E2E" w:rsidRDefault="00AA7E2E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AA7E2E">
        <w:rPr>
          <w:b/>
          <w:bCs/>
          <w:noProof/>
        </w:rPr>
        <w:t>Si te decides por utilizar una arquitectura para la aplicación ¿qué componentes necesitas</w:t>
      </w:r>
      <w:r w:rsidR="00ED1DD0">
        <w:rPr>
          <w:b/>
          <w:bCs/>
          <w:noProof/>
        </w:rPr>
        <w:t xml:space="preserve"> </w:t>
      </w:r>
      <w:r w:rsidR="00ED1DD0" w:rsidRPr="00ED1DD0">
        <w:rPr>
          <w:b/>
          <w:bCs/>
          <w:noProof/>
        </w:rPr>
        <w:t>instalar en tu servidor para ejecutar la aplicación? Indica algún producto concreto para cada componente.</w:t>
      </w:r>
    </w:p>
    <w:p w14:paraId="7A8BB0A9" w14:textId="7610213B" w:rsidR="00AA7E2E" w:rsidRDefault="00AA7E2E" w:rsidP="00ED1DD0">
      <w:pPr>
        <w:pStyle w:val="Contenido"/>
        <w:ind w:firstLine="720"/>
      </w:pPr>
      <w:r>
        <w:t>Si usamos LAMP:</w:t>
      </w:r>
    </w:p>
    <w:p w14:paraId="5C054ACA" w14:textId="763C1218" w:rsidR="00AA7E2E" w:rsidRDefault="00AA7E2E" w:rsidP="00AA7E2E">
      <w:pPr>
        <w:pStyle w:val="Contenido"/>
        <w:numPr>
          <w:ilvl w:val="0"/>
          <w:numId w:val="7"/>
        </w:numPr>
      </w:pPr>
      <w:r w:rsidRPr="00ED1DD0">
        <w:rPr>
          <w:b/>
          <w:bCs/>
        </w:rPr>
        <w:t>Linux</w:t>
      </w:r>
      <w:r>
        <w:t>: El sistema operativo.</w:t>
      </w:r>
    </w:p>
    <w:p w14:paraId="521309EA" w14:textId="798F23E4" w:rsidR="00AA7E2E" w:rsidRDefault="00AA7E2E" w:rsidP="00AA7E2E">
      <w:pPr>
        <w:pStyle w:val="Contenido"/>
        <w:numPr>
          <w:ilvl w:val="0"/>
          <w:numId w:val="7"/>
        </w:numPr>
      </w:pPr>
      <w:r w:rsidRPr="00ED1DD0">
        <w:rPr>
          <w:b/>
          <w:bCs/>
        </w:rPr>
        <w:t>Apache</w:t>
      </w:r>
      <w:r>
        <w:t>: El servidor web.</w:t>
      </w:r>
    </w:p>
    <w:p w14:paraId="3F702A61" w14:textId="0360E7BB" w:rsidR="00AA7E2E" w:rsidRDefault="00AA7E2E" w:rsidP="00AA7E2E">
      <w:pPr>
        <w:pStyle w:val="Contenido"/>
        <w:numPr>
          <w:ilvl w:val="0"/>
          <w:numId w:val="7"/>
        </w:numPr>
      </w:pPr>
      <w:r w:rsidRPr="00ED1DD0">
        <w:rPr>
          <w:b/>
          <w:bCs/>
        </w:rPr>
        <w:t>MySQL</w:t>
      </w:r>
      <w:r>
        <w:t>: El sistema de gestión de bases de datos.</w:t>
      </w:r>
    </w:p>
    <w:p w14:paraId="02281472" w14:textId="37A694D3" w:rsidR="00AA7E2E" w:rsidRPr="00AA7E2E" w:rsidRDefault="00AA7E2E" w:rsidP="00AA7E2E">
      <w:pPr>
        <w:pStyle w:val="Contenido"/>
        <w:numPr>
          <w:ilvl w:val="0"/>
          <w:numId w:val="7"/>
        </w:numPr>
      </w:pPr>
      <w:r w:rsidRPr="00ED1DD0">
        <w:rPr>
          <w:b/>
          <w:bCs/>
        </w:rPr>
        <w:t>PHP</w:t>
      </w:r>
      <w:r>
        <w:t>: Para la programación del lado del servidor.</w:t>
      </w:r>
    </w:p>
    <w:p w14:paraId="55E26DC8" w14:textId="710976ED" w:rsidR="00AA7E2E" w:rsidRDefault="00ED1DD0" w:rsidP="00AA7E2E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ED1DD0">
        <w:rPr>
          <w:b/>
          <w:bCs/>
        </w:rPr>
        <w:t>¿Qué necesitas instalar en tu ordenador para poder desarrollar la aplicación?</w:t>
      </w:r>
    </w:p>
    <w:p w14:paraId="148899AA" w14:textId="3709C73C" w:rsidR="00ED1DD0" w:rsidRPr="00ED1DD0" w:rsidRDefault="00ED1DD0" w:rsidP="00ED1DD0">
      <w:pPr>
        <w:ind w:firstLine="720"/>
        <w:rPr>
          <w:b w:val="0"/>
          <w:bCs/>
        </w:rPr>
      </w:pPr>
      <w:r w:rsidRPr="00ED1DD0">
        <w:rPr>
          <w:b w:val="0"/>
          <w:bCs/>
        </w:rPr>
        <w:t>Un entorno de desarrollo local con:</w:t>
      </w:r>
    </w:p>
    <w:p w14:paraId="577BD424" w14:textId="6EF9ED35" w:rsidR="00ED1DD0" w:rsidRPr="00ED1DD0" w:rsidRDefault="00ED1DD0" w:rsidP="00ED1DD0">
      <w:pPr>
        <w:pStyle w:val="Prrafodelista"/>
        <w:numPr>
          <w:ilvl w:val="0"/>
          <w:numId w:val="8"/>
        </w:numPr>
        <w:rPr>
          <w:b w:val="0"/>
          <w:bCs/>
        </w:rPr>
      </w:pPr>
      <w:r w:rsidRPr="00ED1DD0">
        <w:t>XAMPP</w:t>
      </w:r>
      <w:r w:rsidRPr="00ED1DD0">
        <w:rPr>
          <w:b w:val="0"/>
          <w:bCs/>
        </w:rPr>
        <w:t xml:space="preserve"> (incluye Apache, MySQL y PHP) o similar.</w:t>
      </w:r>
    </w:p>
    <w:p w14:paraId="44864A8F" w14:textId="5BC6AA78" w:rsidR="00ED1DD0" w:rsidRPr="00ED1DD0" w:rsidRDefault="00ED1DD0" w:rsidP="00ED1DD0">
      <w:pPr>
        <w:pStyle w:val="Prrafodelista"/>
        <w:numPr>
          <w:ilvl w:val="0"/>
          <w:numId w:val="8"/>
        </w:numPr>
        <w:rPr>
          <w:b w:val="0"/>
          <w:bCs/>
        </w:rPr>
      </w:pPr>
      <w:r w:rsidRPr="00ED1DD0">
        <w:rPr>
          <w:b w:val="0"/>
          <w:bCs/>
        </w:rPr>
        <w:t xml:space="preserve">Un </w:t>
      </w:r>
      <w:r w:rsidRPr="00ED1DD0">
        <w:t>editor de código</w:t>
      </w:r>
      <w:r w:rsidRPr="00ED1DD0">
        <w:rPr>
          <w:b w:val="0"/>
          <w:bCs/>
        </w:rPr>
        <w:t xml:space="preserve"> como Visual Studio </w:t>
      </w:r>
      <w:proofErr w:type="spellStart"/>
      <w:r w:rsidRPr="00ED1DD0">
        <w:rPr>
          <w:b w:val="0"/>
          <w:bCs/>
        </w:rPr>
        <w:t>Code</w:t>
      </w:r>
      <w:proofErr w:type="spellEnd"/>
      <w:r w:rsidRPr="00ED1DD0">
        <w:rPr>
          <w:b w:val="0"/>
          <w:bCs/>
        </w:rPr>
        <w:t>.</w:t>
      </w:r>
    </w:p>
    <w:p w14:paraId="4095CDB5" w14:textId="50176597" w:rsidR="00ED1DD0" w:rsidRPr="00ED1DD0" w:rsidRDefault="00ED1DD0" w:rsidP="00ED1DD0">
      <w:pPr>
        <w:pStyle w:val="Prrafodelista"/>
        <w:numPr>
          <w:ilvl w:val="0"/>
          <w:numId w:val="8"/>
        </w:numPr>
        <w:rPr>
          <w:b w:val="0"/>
          <w:bCs/>
        </w:rPr>
      </w:pPr>
      <w:r w:rsidRPr="00ED1DD0">
        <w:t>Git</w:t>
      </w:r>
      <w:r w:rsidRPr="00ED1DD0">
        <w:rPr>
          <w:b w:val="0"/>
          <w:bCs/>
        </w:rPr>
        <w:t xml:space="preserve"> para control de versiones.</w:t>
      </w:r>
    </w:p>
    <w:p w14:paraId="1C01E92B" w14:textId="5DDF80E6" w:rsidR="0087605E" w:rsidRDefault="00ED1DD0" w:rsidP="00ED1DD0">
      <w:pPr>
        <w:pStyle w:val="Ttulo2"/>
        <w:numPr>
          <w:ilvl w:val="0"/>
          <w:numId w:val="4"/>
        </w:numPr>
        <w:jc w:val="both"/>
        <w:rPr>
          <w:b/>
          <w:bCs/>
          <w:noProof/>
        </w:rPr>
      </w:pPr>
      <w:r w:rsidRPr="00ED1DD0">
        <w:rPr>
          <w:b/>
          <w:bCs/>
          <w:noProof/>
        </w:rPr>
        <w:lastRenderedPageBreak/>
        <w:t>Si utilizas el lenguaje PHP para programar la aplicación, ¿cuál será el tipo de datos se utilizará para manipular cada una de las direcciones de correo?</w:t>
      </w:r>
    </w:p>
    <w:p w14:paraId="6260F043" w14:textId="0C5A9951" w:rsidR="00ED1DD0" w:rsidRPr="00ED1DD0" w:rsidRDefault="00ED1DD0" w:rsidP="00ED1DD0">
      <w:pPr>
        <w:ind w:left="720" w:firstLine="720"/>
        <w:rPr>
          <w:b w:val="0"/>
          <w:bCs/>
        </w:rPr>
      </w:pPr>
      <w:r w:rsidRPr="00ED1DD0">
        <w:rPr>
          <w:b w:val="0"/>
          <w:bCs/>
        </w:rPr>
        <w:t xml:space="preserve">En PHP, las direcciones de correo se manipulan como cadenas de texto (tipo </w:t>
      </w:r>
      <w:proofErr w:type="spellStart"/>
      <w:r w:rsidRPr="00ED1DD0">
        <w:rPr>
          <w:b w:val="0"/>
          <w:bCs/>
        </w:rPr>
        <w:t>string</w:t>
      </w:r>
      <w:proofErr w:type="spellEnd"/>
      <w:r w:rsidRPr="00ED1DD0">
        <w:rPr>
          <w:b w:val="0"/>
          <w:bCs/>
        </w:rPr>
        <w:t>), que permiten almacenar y procesar las direcciones de correo introducidas por los usuarios.</w:t>
      </w:r>
    </w:p>
    <w:sectPr w:rsidR="00ED1DD0" w:rsidRPr="00ED1DD0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23A1" w14:textId="77777777" w:rsidR="001F10E7" w:rsidRDefault="001F10E7">
      <w:r>
        <w:separator/>
      </w:r>
    </w:p>
    <w:p w14:paraId="5796C34F" w14:textId="77777777" w:rsidR="001F10E7" w:rsidRDefault="001F10E7"/>
  </w:endnote>
  <w:endnote w:type="continuationSeparator" w:id="0">
    <w:p w14:paraId="2FC01196" w14:textId="77777777" w:rsidR="001F10E7" w:rsidRDefault="001F10E7">
      <w:r>
        <w:continuationSeparator/>
      </w:r>
    </w:p>
    <w:p w14:paraId="766F82E7" w14:textId="77777777" w:rsidR="001F10E7" w:rsidRDefault="001F1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39BEE7C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018DD8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72E9" w14:textId="77777777" w:rsidR="001F10E7" w:rsidRDefault="001F10E7">
      <w:r>
        <w:separator/>
      </w:r>
    </w:p>
    <w:p w14:paraId="6BA11083" w14:textId="77777777" w:rsidR="001F10E7" w:rsidRDefault="001F10E7"/>
  </w:footnote>
  <w:footnote w:type="continuationSeparator" w:id="0">
    <w:p w14:paraId="2332241F" w14:textId="77777777" w:rsidR="001F10E7" w:rsidRDefault="001F10E7">
      <w:r>
        <w:continuationSeparator/>
      </w:r>
    </w:p>
    <w:p w14:paraId="55A072A8" w14:textId="77777777" w:rsidR="001F10E7" w:rsidRDefault="001F1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A740E6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CFD3F5A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15858F0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15D6"/>
    <w:multiLevelType w:val="hybridMultilevel"/>
    <w:tmpl w:val="A91411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5CA2"/>
    <w:multiLevelType w:val="hybridMultilevel"/>
    <w:tmpl w:val="F32C8A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7E0"/>
    <w:multiLevelType w:val="hybridMultilevel"/>
    <w:tmpl w:val="B77816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911F9F"/>
    <w:multiLevelType w:val="hybridMultilevel"/>
    <w:tmpl w:val="82C2B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0ACE"/>
    <w:multiLevelType w:val="hybridMultilevel"/>
    <w:tmpl w:val="58567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40FA"/>
    <w:multiLevelType w:val="hybridMultilevel"/>
    <w:tmpl w:val="1444B3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D282B"/>
    <w:multiLevelType w:val="hybridMultilevel"/>
    <w:tmpl w:val="6A3C0E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769ED"/>
    <w:multiLevelType w:val="hybridMultilevel"/>
    <w:tmpl w:val="E9644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2E"/>
    <w:rsid w:val="0002482E"/>
    <w:rsid w:val="00050324"/>
    <w:rsid w:val="000747A0"/>
    <w:rsid w:val="000A0150"/>
    <w:rsid w:val="000E63C9"/>
    <w:rsid w:val="00130E9D"/>
    <w:rsid w:val="00150A6D"/>
    <w:rsid w:val="00185B35"/>
    <w:rsid w:val="001F10E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A5E04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A7E2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D1DD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0FF34"/>
  <w15:docId w15:val="{4CD3E682-D946-41CB-9F34-17462828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AA7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A7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2ED919A524FF5B327BCB13C7C9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61165-5A52-463B-9712-5489086BA31A}"/>
      </w:docPartPr>
      <w:docPartBody>
        <w:p w:rsidR="00000000" w:rsidRDefault="000D1DB9">
          <w:pPr>
            <w:pStyle w:val="9F22ED919A524FF5B327BCB13C7C99A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16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76F1DB5905A34C7EAE166AE10110F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B9DF5-5CDD-4234-AC92-55F1CFEE9FD5}"/>
      </w:docPartPr>
      <w:docPartBody>
        <w:p w:rsidR="00000000" w:rsidRDefault="000D1DB9">
          <w:pPr>
            <w:pStyle w:val="76F1DB5905A34C7EAE166AE10110FFF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7C3E6E119EA54FC7916F7E9EEE98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A37C-FA4E-4CFE-9A85-0E415E316796}"/>
      </w:docPartPr>
      <w:docPartBody>
        <w:p w:rsidR="00000000" w:rsidRDefault="000D1DB9">
          <w:pPr>
            <w:pStyle w:val="7C3E6E119EA54FC7916F7E9EEE9804ED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B9"/>
    <w:rsid w:val="000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9F22ED919A524FF5B327BCB13C7C99A2">
    <w:name w:val="9F22ED919A524FF5B327BCB13C7C99A2"/>
  </w:style>
  <w:style w:type="paragraph" w:customStyle="1" w:styleId="76F1DB5905A34C7EAE166AE10110FFFF">
    <w:name w:val="76F1DB5905A34C7EAE166AE10110FFFF"/>
  </w:style>
  <w:style w:type="paragraph" w:customStyle="1" w:styleId="7C3E6E119EA54FC7916F7E9EEE9804ED">
    <w:name w:val="7C3E6E119EA54FC7916F7E9EEE9804ED"/>
  </w:style>
  <w:style w:type="paragraph" w:customStyle="1" w:styleId="3D28547994DD43E19F1201282D7894E4">
    <w:name w:val="3D28547994DD43E19F1201282D7894E4"/>
  </w:style>
  <w:style w:type="paragraph" w:customStyle="1" w:styleId="0CC6B9CE9D754CC68A28314AEE0C071A">
    <w:name w:val="0CC6B9CE9D754CC68A28314AEE0C071A"/>
  </w:style>
  <w:style w:type="paragraph" w:customStyle="1" w:styleId="779884F27CE2473CB377BF753EC04C85">
    <w:name w:val="779884F27CE2473CB377BF753EC04C85"/>
  </w:style>
  <w:style w:type="paragraph" w:customStyle="1" w:styleId="EE468AC802C34D658DE6AEFCFA4FA423">
    <w:name w:val="EE468AC802C34D658DE6AEFCFA4FA423"/>
  </w:style>
  <w:style w:type="paragraph" w:customStyle="1" w:styleId="79DFB1D5B2B84C3B8C8DF92F3F57A44C">
    <w:name w:val="79DFB1D5B2B84C3B8C8DF92F3F57A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20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3</cp:revision>
  <cp:lastPrinted>2024-10-16T17:12:00Z</cp:lastPrinted>
  <dcterms:created xsi:type="dcterms:W3CDTF">2024-10-16T16:52:00Z</dcterms:created>
  <dcterms:modified xsi:type="dcterms:W3CDTF">2024-10-16T17:12:00Z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