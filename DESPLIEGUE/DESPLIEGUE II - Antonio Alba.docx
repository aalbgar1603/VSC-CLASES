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63FF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269111" wp14:editId="3297F96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008D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0B473E5C" wp14:editId="472FF86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28A5D2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B7BF1E6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6599556" wp14:editId="67B0007D">
                      <wp:extent cx="3528695" cy="27813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78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BB6C8" w14:textId="63D37FB2" w:rsidR="00D077E9" w:rsidRPr="00D86945" w:rsidRDefault="00692863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692863">
                                    <w:rPr>
                                      <w:lang w:bidi="es-ES"/>
                                    </w:rPr>
                                    <w:t>Escritura de código para implementar una aplicación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5995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" filled="f" stroked="f" strokeweight=".5pt">
                      <v:textbox>
                        <w:txbxContent>
                          <w:p w14:paraId="3F6BB6C8" w14:textId="63D37FB2" w:rsidR="00D077E9" w:rsidRPr="00D86945" w:rsidRDefault="00692863" w:rsidP="00D077E9">
                            <w:pPr>
                              <w:pStyle w:val="Ttulo"/>
                              <w:spacing w:after="0"/>
                            </w:pPr>
                            <w:r w:rsidRPr="00692863">
                              <w:rPr>
                                <w:lang w:bidi="es-ES"/>
                              </w:rPr>
                              <w:t>Escritura de código para implementar una aplicación web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CFBCA3D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A371DB5" wp14:editId="4F7B6ED0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435A0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EE63508" w14:textId="77777777" w:rsidTr="00692863">
        <w:trPr>
          <w:trHeight w:val="650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1247697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EE5749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C463A3A959048A7B0FDAA1CF263D9FE"/>
              </w:placeholder>
              <w15:appearance w15:val="hidden"/>
            </w:sdtPr>
            <w:sdtEndPr/>
            <w:sdtContent>
              <w:p w14:paraId="308D33E5" w14:textId="0106D9C0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CE19C8">
                  <w:rPr>
                    <w:rStyle w:val="SubttuloCar"/>
                    <w:b w:val="0"/>
                    <w:noProof/>
                    <w:lang w:bidi="es-ES"/>
                  </w:rPr>
                  <w:t>25 octubre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340CB6A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D56F508" wp14:editId="1C031B16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15D2C0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6C8E68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441E26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966254" w14:textId="156D10D8" w:rsidR="00D077E9" w:rsidRDefault="009F4B45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35CA5FC73A594897A5E6AD63E36882ED"/>
                </w:placeholder>
                <w15:appearance w15:val="hidden"/>
              </w:sdtPr>
              <w:sdtEndPr/>
              <w:sdtContent>
                <w:r w:rsidR="00692863">
                  <w:rPr>
                    <w:noProof/>
                  </w:rPr>
                  <w:t>IES TRAFALGAR</w:t>
                </w:r>
              </w:sdtContent>
            </w:sdt>
          </w:p>
          <w:p w14:paraId="5A47081B" w14:textId="2B197012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642B4B319FD948BABE9B3F062CFCF94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692863">
                  <w:rPr>
                    <w:noProof/>
                  </w:rPr>
                  <w:t>ANTONIO MIGUEL ALBA GARCIA</w:t>
                </w:r>
              </w:sdtContent>
            </w:sdt>
          </w:p>
          <w:p w14:paraId="720EDA9C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3B72160" w14:textId="09ED2E72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767C6C" wp14:editId="6B1B7EF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263E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786D3210" w14:textId="0689E3E8" w:rsidR="0087605E" w:rsidRDefault="00692863" w:rsidP="00AB02A7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es-ES"/>
        </w:rPr>
      </w:pPr>
      <w:r w:rsidRPr="00692863"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es-ES"/>
        </w:rPr>
        <w:lastRenderedPageBreak/>
        <w:t>Escritura de código para implementar una aplicación web</w:t>
      </w:r>
    </w:p>
    <w:p w14:paraId="72F8F56C" w14:textId="1DF41AAD" w:rsidR="00692863" w:rsidRDefault="00692863" w:rsidP="00AB02A7">
      <w:pPr>
        <w:spacing w:after="200"/>
        <w:rPr>
          <w:noProof/>
        </w:rPr>
      </w:pPr>
      <w:r w:rsidRPr="00692863">
        <w:rPr>
          <w:noProof/>
        </w:rPr>
        <w:t>Ejecut</w:t>
      </w:r>
      <w:r>
        <w:rPr>
          <w:noProof/>
        </w:rPr>
        <w:t>amos</w:t>
      </w:r>
      <w:r w:rsidRPr="00692863">
        <w:rPr>
          <w:noProof/>
        </w:rPr>
        <w:t xml:space="preserve"> el siguiente comando para crear una nueva aplicación ASP.NET Core Model-View Cotroller (MVC) denominada "BestBikeApp":</w:t>
      </w:r>
    </w:p>
    <w:p w14:paraId="5289732A" w14:textId="3B20D590" w:rsidR="00692863" w:rsidRDefault="00692863" w:rsidP="00692863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4BEF52DC" wp14:editId="374AB024">
            <wp:extent cx="4295238" cy="304762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243" w14:textId="480F1C1D" w:rsidR="00692863" w:rsidRDefault="00692863" w:rsidP="00AB02A7">
      <w:pPr>
        <w:spacing w:after="200"/>
        <w:rPr>
          <w:noProof/>
        </w:rPr>
      </w:pPr>
      <w:r w:rsidRPr="00692863">
        <w:rPr>
          <w:noProof/>
        </w:rPr>
        <w:t>Ejecut</w:t>
      </w:r>
      <w:r>
        <w:rPr>
          <w:noProof/>
        </w:rPr>
        <w:t>amos</w:t>
      </w:r>
      <w:r w:rsidRPr="00692863">
        <w:rPr>
          <w:noProof/>
        </w:rPr>
        <w:t xml:space="preserve"> los comandos siguientes para compilar y ejecutar la aplicación web en segundo plano:</w:t>
      </w:r>
    </w:p>
    <w:p w14:paraId="4B314D0F" w14:textId="713EF24F" w:rsidR="00692863" w:rsidRDefault="00692863" w:rsidP="00AB02A7">
      <w:pPr>
        <w:spacing w:after="200"/>
        <w:rPr>
          <w:noProof/>
        </w:rPr>
      </w:pPr>
      <w:r>
        <w:rPr>
          <w:noProof/>
        </w:rPr>
        <w:drawing>
          <wp:inline distT="0" distB="0" distL="0" distR="0" wp14:anchorId="17629F24" wp14:editId="6660E3CF">
            <wp:extent cx="6371590" cy="20161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AAE0" w14:textId="77777777" w:rsidR="00692863" w:rsidRDefault="00692863">
      <w:pPr>
        <w:spacing w:after="200"/>
        <w:rPr>
          <w:noProof/>
        </w:rPr>
      </w:pPr>
      <w:r>
        <w:rPr>
          <w:noProof/>
        </w:rPr>
        <w:br w:type="page"/>
      </w:r>
    </w:p>
    <w:p w14:paraId="458A9ABE" w14:textId="6F98F064" w:rsidR="00692863" w:rsidRDefault="00692863" w:rsidP="00AB02A7">
      <w:pPr>
        <w:spacing w:after="200"/>
      </w:pPr>
      <w:r>
        <w:lastRenderedPageBreak/>
        <w:t>Ejecut</w:t>
      </w:r>
      <w:r>
        <w:t>amos</w:t>
      </w:r>
      <w:r>
        <w:t xml:space="preserve"> el siguiente comando para ir a la aplicación web, reemplazando </w:t>
      </w:r>
      <w:r>
        <w:rPr>
          <w:rStyle w:val="nfasis"/>
        </w:rPr>
        <w:t>&lt;</w:t>
      </w:r>
      <w:proofErr w:type="spellStart"/>
      <w:r>
        <w:rPr>
          <w:rStyle w:val="nfasis"/>
        </w:rPr>
        <w:t>port</w:t>
      </w:r>
      <w:proofErr w:type="spellEnd"/>
      <w:r>
        <w:rPr>
          <w:rStyle w:val="nfasis"/>
        </w:rPr>
        <w:t>&gt;</w:t>
      </w:r>
      <w:r>
        <w:t xml:space="preserve"> por el puerto que anot</w:t>
      </w:r>
      <w:r>
        <w:t>amos</w:t>
      </w:r>
      <w:r>
        <w:t xml:space="preserve"> en el último paso</w:t>
      </w:r>
      <w:r>
        <w:t>.</w:t>
      </w:r>
    </w:p>
    <w:p w14:paraId="164827EF" w14:textId="2A05B602" w:rsidR="00692863" w:rsidRDefault="00692863" w:rsidP="00692863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4F868BE0" wp14:editId="681451C5">
            <wp:extent cx="6371590" cy="4940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3B33" w14:textId="59B3015F" w:rsidR="00692863" w:rsidRDefault="00692863" w:rsidP="00AB02A7">
      <w:pPr>
        <w:spacing w:after="200"/>
      </w:pPr>
      <w:r>
        <w:t xml:space="preserve">Mediante el valor de </w:t>
      </w:r>
      <w:r>
        <w:rPr>
          <w:rStyle w:val="nfasis"/>
        </w:rPr>
        <w:t>&lt;</w:t>
      </w:r>
      <w:proofErr w:type="spellStart"/>
      <w:r>
        <w:rPr>
          <w:rStyle w:val="nfasis"/>
        </w:rPr>
        <w:t>process-number</w:t>
      </w:r>
      <w:proofErr w:type="spellEnd"/>
      <w:r>
        <w:rPr>
          <w:rStyle w:val="nfasis"/>
        </w:rPr>
        <w:t>&gt;</w:t>
      </w:r>
      <w:r>
        <w:t xml:space="preserve"> que anotó anteriormente, deten</w:t>
      </w:r>
      <w:r>
        <w:t>emos</w:t>
      </w:r>
      <w:r>
        <w:t xml:space="preserve"> </w:t>
      </w:r>
      <w:proofErr w:type="spellStart"/>
      <w:r>
        <w:t>dotnet</w:t>
      </w:r>
      <w:proofErr w:type="spellEnd"/>
      <w:r>
        <w:t>:</w:t>
      </w:r>
    </w:p>
    <w:p w14:paraId="5090BD5E" w14:textId="3F9A73DF" w:rsidR="00692863" w:rsidRDefault="00692863" w:rsidP="00692863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24A5269A" wp14:editId="6EC6A634">
            <wp:extent cx="5457143" cy="6952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064F" w14:textId="3C3A66E7" w:rsidR="00692863" w:rsidRPr="00D70D02" w:rsidRDefault="00692863" w:rsidP="00692863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278A8B3B" wp14:editId="090C0BB6">
            <wp:extent cx="2828571" cy="115238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863" w:rsidRPr="00D70D02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1C30" w14:textId="77777777" w:rsidR="009F4B45" w:rsidRDefault="009F4B45">
      <w:r>
        <w:separator/>
      </w:r>
    </w:p>
    <w:p w14:paraId="323167FB" w14:textId="77777777" w:rsidR="009F4B45" w:rsidRDefault="009F4B45"/>
  </w:endnote>
  <w:endnote w:type="continuationSeparator" w:id="0">
    <w:p w14:paraId="340D1B6C" w14:textId="77777777" w:rsidR="009F4B45" w:rsidRDefault="009F4B45">
      <w:r>
        <w:continuationSeparator/>
      </w:r>
    </w:p>
    <w:p w14:paraId="75E1D5AC" w14:textId="77777777" w:rsidR="009F4B45" w:rsidRDefault="009F4B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4294F096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66DE8B5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79350" w14:textId="77777777" w:rsidR="009F4B45" w:rsidRDefault="009F4B45">
      <w:r>
        <w:separator/>
      </w:r>
    </w:p>
    <w:p w14:paraId="053B3B22" w14:textId="77777777" w:rsidR="009F4B45" w:rsidRDefault="009F4B45"/>
  </w:footnote>
  <w:footnote w:type="continuationSeparator" w:id="0">
    <w:p w14:paraId="7037644A" w14:textId="77777777" w:rsidR="009F4B45" w:rsidRDefault="009F4B45">
      <w:r>
        <w:continuationSeparator/>
      </w:r>
    </w:p>
    <w:p w14:paraId="180F519D" w14:textId="77777777" w:rsidR="009F4B45" w:rsidRDefault="009F4B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1E9173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A4E1E32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162B8107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63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92863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9F4B45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E19C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FC897"/>
  <w15:docId w15:val="{6D5A3F4F-9251-4683-B9B1-007DBF18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nfasis">
    <w:name w:val="Emphasis"/>
    <w:basedOn w:val="Fuentedeprrafopredeter"/>
    <w:uiPriority w:val="20"/>
    <w:qFormat/>
    <w:rsid w:val="00692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2\AppData\Local\Microsoft\Office\16.0\DTS\es-ES%7b5819C38D-860D-4EAE-A5CD-9D8CFFB74C71%7d\%7bBE6CD98B-528E-4952-AE5A-F7D6F9E4F18F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463A3A959048A7B0FDAA1CF263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C46C3-E7D3-401D-8DAB-E407A8F926A6}"/>
      </w:docPartPr>
      <w:docPartBody>
        <w:p w:rsidR="00000000" w:rsidRDefault="000C2689">
          <w:pPr>
            <w:pStyle w:val="0C463A3A959048A7B0FDAA1CF263D9FE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35CA5FC73A594897A5E6AD63E3688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D98A-2093-4CE5-9B3E-F4E4DF3F9648}"/>
      </w:docPartPr>
      <w:docPartBody>
        <w:p w:rsidR="00000000" w:rsidRDefault="000C2689">
          <w:pPr>
            <w:pStyle w:val="35CA5FC73A594897A5E6AD63E36882ED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642B4B319FD948BABE9B3F062CFCF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DABF-C685-46F8-B95E-6D8F10C4DDCD}"/>
      </w:docPartPr>
      <w:docPartBody>
        <w:p w:rsidR="00000000" w:rsidRDefault="000C2689">
          <w:pPr>
            <w:pStyle w:val="642B4B319FD948BABE9B3F062CFCF943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89"/>
    <w:rsid w:val="000C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C463A3A959048A7B0FDAA1CF263D9FE">
    <w:name w:val="0C463A3A959048A7B0FDAA1CF263D9FE"/>
  </w:style>
  <w:style w:type="paragraph" w:customStyle="1" w:styleId="35CA5FC73A594897A5E6AD63E36882ED">
    <w:name w:val="35CA5FC73A594897A5E6AD63E36882ED"/>
  </w:style>
  <w:style w:type="paragraph" w:customStyle="1" w:styleId="642B4B319FD948BABE9B3F062CFCF943">
    <w:name w:val="642B4B319FD948BABE9B3F062CFCF943"/>
  </w:style>
  <w:style w:type="paragraph" w:customStyle="1" w:styleId="6883320877B34D92BBAEEC5BCC1A7983">
    <w:name w:val="6883320877B34D92BBAEEC5BCC1A7983"/>
  </w:style>
  <w:style w:type="paragraph" w:customStyle="1" w:styleId="43B827BCFFD142998D5BF8149CB07835">
    <w:name w:val="43B827BCFFD142998D5BF8149CB07835"/>
  </w:style>
  <w:style w:type="paragraph" w:customStyle="1" w:styleId="E6078AAFF21F49E980DCEF9908087FB5">
    <w:name w:val="E6078AAFF21F49E980DCEF9908087FB5"/>
  </w:style>
  <w:style w:type="paragraph" w:customStyle="1" w:styleId="1ABBBAC37AC044A5915B17F6308794F2">
    <w:name w:val="1ABBBAC37AC044A5915B17F6308794F2"/>
  </w:style>
  <w:style w:type="paragraph" w:customStyle="1" w:styleId="88A4EC2FA9044264A57C7B5A3E9DC09A">
    <w:name w:val="88A4EC2FA9044264A57C7B5A3E9DC0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ANTONIO MIGUEL ALBA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{BE6CD98B-528E-4952-AE5A-F7D6F9E4F18F}tf16392850_win32.dotx</Template>
  <TotalTime>11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DAW2</dc:creator>
  <cp:keywords/>
  <cp:lastModifiedBy>DAW2</cp:lastModifiedBy>
  <cp:revision>2</cp:revision>
  <cp:lastPrinted>2024-10-25T17:38:00Z</cp:lastPrinted>
  <dcterms:created xsi:type="dcterms:W3CDTF">2024-10-25T17:15:00Z</dcterms:created>
  <dcterms:modified xsi:type="dcterms:W3CDTF">2024-10-25T17:38:00Z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