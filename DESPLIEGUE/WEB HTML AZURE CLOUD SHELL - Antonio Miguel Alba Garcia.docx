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B299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952FE2" wp14:editId="025AE937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94943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74B19D0C" wp14:editId="5CE2CCC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452133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A086B93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3D78D33" wp14:editId="7F507DE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B84CE" w14:textId="37B53024" w:rsidR="00D077E9" w:rsidRPr="00D86945" w:rsidRDefault="000F0498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0F0498">
                                    <w:rPr>
                                      <w:lang w:bidi="es-ES"/>
                                    </w:rPr>
                                    <w:t>WEB HTML AZURE CLOUD SHELL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D78D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14:paraId="257B84CE" w14:textId="37B53024" w:rsidR="00D077E9" w:rsidRPr="00D86945" w:rsidRDefault="000F0498" w:rsidP="00D077E9">
                            <w:pPr>
                              <w:pStyle w:val="Ttulo"/>
                              <w:spacing w:after="0"/>
                            </w:pPr>
                            <w:r w:rsidRPr="000F0498">
                              <w:rPr>
                                <w:lang w:bidi="es-ES"/>
                              </w:rPr>
                              <w:t>WEB HTML AZURE CLOUD SHELL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013D7FE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DFAA603" wp14:editId="23BFA99E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E6AC09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559BD3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BB762E6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2BC9137C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A04FDB0DDC6F45D6BD4FC7738F658297"/>
              </w:placeholder>
              <w15:appearance w15:val="hidden"/>
            </w:sdtPr>
            <w:sdtEndPr/>
            <w:sdtContent>
              <w:p w14:paraId="2EBDA308" w14:textId="5E42B83E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806B64">
                  <w:rPr>
                    <w:rStyle w:val="SubttuloCar"/>
                    <w:b w:val="0"/>
                    <w:noProof/>
                    <w:lang w:bidi="es-ES"/>
                  </w:rPr>
                  <w:t>25 octubre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3C24238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ADAD4CA" wp14:editId="0821FA5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9CAF5F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173BFA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8CE3D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80E0F25" w14:textId="0FD04160" w:rsidR="00D077E9" w:rsidRDefault="00BA7F73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5BD521D498D34DD6A4214CE19EBDB54A"/>
                </w:placeholder>
                <w15:appearance w15:val="hidden"/>
              </w:sdtPr>
              <w:sdtEndPr/>
              <w:sdtContent>
                <w:r w:rsidR="000F0498">
                  <w:rPr>
                    <w:noProof/>
                  </w:rPr>
                  <w:t>IES TRAFALGAR</w:t>
                </w:r>
              </w:sdtContent>
            </w:sdt>
          </w:p>
          <w:p w14:paraId="6E67B5F6" w14:textId="1D2B5DAB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3E5479AD58D24206AC679302848253F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0F0498">
                  <w:rPr>
                    <w:noProof/>
                  </w:rPr>
                  <w:t>Antonio Miguel Alba Garcia</w:t>
                </w:r>
              </w:sdtContent>
            </w:sdt>
          </w:p>
          <w:p w14:paraId="1BBC8F10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BFD3823" w14:textId="23B53819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946501" wp14:editId="7A35DBC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D3B3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B24C48C" w14:textId="0DB63A65" w:rsidR="0087605E" w:rsidRDefault="00C8324D" w:rsidP="00AB02A7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es-ES"/>
        </w:rPr>
      </w:pPr>
      <w:r w:rsidRPr="00C8324D"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es-ES"/>
        </w:rPr>
        <w:lastRenderedPageBreak/>
        <w:t>Creación de una aplicación web HTML estática mediante Azure Cloud Shell</w:t>
      </w:r>
    </w:p>
    <w:p w14:paraId="22EAE6E5" w14:textId="03977BDB" w:rsidR="00C8324D" w:rsidRDefault="00C8324D" w:rsidP="00AB02A7">
      <w:pPr>
        <w:spacing w:after="200"/>
        <w:rPr>
          <w:noProof/>
        </w:rPr>
      </w:pPr>
      <w:r w:rsidRPr="00C8324D">
        <w:rPr>
          <w:noProof/>
        </w:rPr>
        <w:t>En el espacio aislado, cre</w:t>
      </w:r>
      <w:r w:rsidR="000F0498">
        <w:rPr>
          <w:noProof/>
        </w:rPr>
        <w:t>amos</w:t>
      </w:r>
      <w:r w:rsidRPr="00C8324D">
        <w:rPr>
          <w:noProof/>
        </w:rPr>
        <w:t xml:space="preserve"> un directorio y, después, naveg</w:t>
      </w:r>
      <w:r w:rsidR="000F0498">
        <w:rPr>
          <w:noProof/>
        </w:rPr>
        <w:t>amos</w:t>
      </w:r>
      <w:r w:rsidRPr="00C8324D">
        <w:rPr>
          <w:noProof/>
        </w:rPr>
        <w:t xml:space="preserve"> hasta él.</w:t>
      </w:r>
    </w:p>
    <w:p w14:paraId="257C6C5F" w14:textId="1B3EEDF9" w:rsidR="00C8324D" w:rsidRDefault="00C8324D" w:rsidP="000F0498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1F57FF91" wp14:editId="0DF42A7B">
            <wp:extent cx="2771429" cy="9047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3B21" w14:textId="75CDA6DA" w:rsidR="00C8324D" w:rsidRDefault="00C8324D" w:rsidP="00AB02A7">
      <w:pPr>
        <w:spacing w:after="200"/>
        <w:rPr>
          <w:noProof/>
        </w:rPr>
      </w:pPr>
      <w:r w:rsidRPr="00C8324D">
        <w:rPr>
          <w:noProof/>
        </w:rPr>
        <w:t>Ejecut</w:t>
      </w:r>
      <w:r w:rsidR="000F0498">
        <w:rPr>
          <w:noProof/>
        </w:rPr>
        <w:t>amos</w:t>
      </w:r>
      <w:r w:rsidRPr="00C8324D">
        <w:rPr>
          <w:noProof/>
        </w:rPr>
        <w:t xml:space="preserve"> el siguiente comando git para clonar el repositorio de aplicaciones de ejemplo en el directorio htmlapp.</w:t>
      </w:r>
    </w:p>
    <w:p w14:paraId="1D594F58" w14:textId="153E4793" w:rsidR="00C8324D" w:rsidRDefault="00C8324D" w:rsidP="000F0498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317C853B" wp14:editId="48322FE8">
            <wp:extent cx="6371590" cy="11391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861B" w14:textId="127304E5" w:rsidR="00C8324D" w:rsidRDefault="00C8324D" w:rsidP="00AB02A7">
      <w:pPr>
        <w:spacing w:after="200"/>
        <w:rPr>
          <w:noProof/>
        </w:rPr>
      </w:pPr>
      <w:r w:rsidRPr="00C8324D">
        <w:rPr>
          <w:noProof/>
        </w:rPr>
        <w:t>Estable</w:t>
      </w:r>
      <w:r w:rsidR="000F0498">
        <w:rPr>
          <w:noProof/>
        </w:rPr>
        <w:t>cemos</w:t>
      </w:r>
      <w:r w:rsidRPr="00C8324D">
        <w:rPr>
          <w:noProof/>
        </w:rPr>
        <w:t xml:space="preserve"> variables para contener el grupo de recursos y los nombres de la aplicación mediante la ejecución de los comandos siguientes.</w:t>
      </w:r>
    </w:p>
    <w:p w14:paraId="59EBC3EF" w14:textId="542D6066" w:rsidR="00C8324D" w:rsidRDefault="00C8324D" w:rsidP="00AB02A7">
      <w:pPr>
        <w:spacing w:after="200"/>
        <w:rPr>
          <w:noProof/>
        </w:rPr>
      </w:pPr>
      <w:r>
        <w:rPr>
          <w:noProof/>
        </w:rPr>
        <w:drawing>
          <wp:inline distT="0" distB="0" distL="0" distR="0" wp14:anchorId="72535644" wp14:editId="11BCDB85">
            <wp:extent cx="6371590" cy="6019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CEF" w14:textId="48039C1B" w:rsidR="00C8324D" w:rsidRDefault="00C8324D" w:rsidP="00C8324D">
      <w:pPr>
        <w:pStyle w:val="Ttulo2"/>
        <w:rPr>
          <w:noProof/>
        </w:rPr>
      </w:pPr>
      <w:r w:rsidRPr="00C8324D">
        <w:rPr>
          <w:noProof/>
        </w:rPr>
        <w:t>Creación de la aplicación web</w:t>
      </w:r>
    </w:p>
    <w:p w14:paraId="4D889E63" w14:textId="5FE137C5" w:rsidR="00C8324D" w:rsidRDefault="00C8324D" w:rsidP="00C8324D">
      <w:r w:rsidRPr="00C8324D">
        <w:t>Cambi</w:t>
      </w:r>
      <w:r w:rsidR="000F0498">
        <w:t>amos</w:t>
      </w:r>
      <w:r w:rsidRPr="00C8324D">
        <w:t xml:space="preserve"> al directorio que contiene el código de ejemplo y </w:t>
      </w:r>
      <w:proofErr w:type="gramStart"/>
      <w:r w:rsidRPr="00C8324D">
        <w:t>ejecut</w:t>
      </w:r>
      <w:r w:rsidR="000F0498">
        <w:t xml:space="preserve">amos  </w:t>
      </w:r>
      <w:r w:rsidRPr="00C8324D">
        <w:t>el</w:t>
      </w:r>
      <w:proofErr w:type="gramEnd"/>
      <w:r w:rsidRPr="00C8324D">
        <w:t xml:space="preserve"> comando </w:t>
      </w:r>
      <w:proofErr w:type="spellStart"/>
      <w:r w:rsidRPr="00C8324D">
        <w:t>az</w:t>
      </w:r>
      <w:proofErr w:type="spellEnd"/>
      <w:r w:rsidRPr="00C8324D">
        <w:t xml:space="preserve"> </w:t>
      </w:r>
      <w:proofErr w:type="spellStart"/>
      <w:r w:rsidRPr="00C8324D">
        <w:t>webapp</w:t>
      </w:r>
      <w:proofErr w:type="spellEnd"/>
      <w:r w:rsidRPr="00C8324D">
        <w:t xml:space="preserve"> up.</w:t>
      </w:r>
    </w:p>
    <w:p w14:paraId="75A88710" w14:textId="303E5AE8" w:rsidR="000F0498" w:rsidRDefault="00C8324D" w:rsidP="00C8324D">
      <w:r>
        <w:rPr>
          <w:noProof/>
        </w:rPr>
        <w:drawing>
          <wp:inline distT="0" distB="0" distL="0" distR="0" wp14:anchorId="6F695644" wp14:editId="4EB896C6">
            <wp:extent cx="6371590" cy="18345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4089" w14:textId="77777777" w:rsidR="000F0498" w:rsidRDefault="000F0498">
      <w:pPr>
        <w:spacing w:after="200"/>
      </w:pPr>
      <w:r>
        <w:br w:type="page"/>
      </w:r>
    </w:p>
    <w:p w14:paraId="5E8505DA" w14:textId="0A449C0D" w:rsidR="00C8324D" w:rsidRDefault="000F0498" w:rsidP="00C8324D">
      <w:r>
        <w:lastRenderedPageBreak/>
        <w:t>Salida del comando:</w:t>
      </w:r>
    </w:p>
    <w:p w14:paraId="475A2182" w14:textId="05234C6F" w:rsidR="00C8324D" w:rsidRDefault="00C8324D" w:rsidP="00C8324D">
      <w:r>
        <w:rPr>
          <w:noProof/>
        </w:rPr>
        <w:drawing>
          <wp:inline distT="0" distB="0" distL="0" distR="0" wp14:anchorId="3BC3FA74" wp14:editId="255FA6B5">
            <wp:extent cx="6371590" cy="24206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A28" w14:textId="6E14BC5F" w:rsidR="000F0498" w:rsidRDefault="000F0498" w:rsidP="00C8324D">
      <w:r>
        <w:t>Si ahora vamos a la URL que nos tira entraremos a nuestra web.</w:t>
      </w:r>
    </w:p>
    <w:p w14:paraId="349D228B" w14:textId="2C8B7B4E" w:rsidR="00C8324D" w:rsidRDefault="00C8324D" w:rsidP="000F0498">
      <w:pPr>
        <w:jc w:val="center"/>
      </w:pPr>
      <w:r>
        <w:rPr>
          <w:noProof/>
        </w:rPr>
        <w:drawing>
          <wp:inline distT="0" distB="0" distL="0" distR="0" wp14:anchorId="0B7DBA29" wp14:editId="4D8A8FFE">
            <wp:extent cx="6371590" cy="30429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0D63" w14:textId="18CB497A" w:rsidR="00C8324D" w:rsidRDefault="000F0498" w:rsidP="00C8324D">
      <w:r>
        <w:t>Si queremos personalizarlo podemos ir al archivo index.html y modificarlo. En mi caso pondré mi nombre y para aplicarlo volvemos</w:t>
      </w:r>
      <w:r>
        <w:t xml:space="preserve"> a implementar la aplicación con el mismo comando </w:t>
      </w:r>
      <w:proofErr w:type="spellStart"/>
      <w:r>
        <w:rPr>
          <w:rStyle w:val="CdigoHTML"/>
          <w:rFonts w:eastAsiaTheme="minorEastAsia"/>
        </w:rPr>
        <w:t>az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webapp</w:t>
      </w:r>
      <w:proofErr w:type="spellEnd"/>
      <w:r>
        <w:rPr>
          <w:rStyle w:val="CdigoHTML"/>
          <w:rFonts w:eastAsiaTheme="minorEastAsia"/>
        </w:rPr>
        <w:t xml:space="preserve"> up</w:t>
      </w:r>
      <w:r>
        <w:t xml:space="preserve"> que ha usado antes.</w:t>
      </w:r>
    </w:p>
    <w:p w14:paraId="111642BE" w14:textId="67155CAA" w:rsidR="000F0498" w:rsidRDefault="00C8324D" w:rsidP="000F0498">
      <w:pPr>
        <w:jc w:val="center"/>
      </w:pPr>
      <w:r>
        <w:rPr>
          <w:noProof/>
        </w:rPr>
        <w:drawing>
          <wp:inline distT="0" distB="0" distL="0" distR="0" wp14:anchorId="6FA9AD07" wp14:editId="0DAA9F17">
            <wp:extent cx="6371590" cy="1543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CD4F" w14:textId="77777777" w:rsidR="000F0498" w:rsidRDefault="000F0498">
      <w:pPr>
        <w:spacing w:after="200"/>
      </w:pPr>
      <w:r>
        <w:br w:type="page"/>
      </w:r>
    </w:p>
    <w:p w14:paraId="125821F9" w14:textId="379546FE" w:rsidR="000F0498" w:rsidRDefault="000F0498" w:rsidP="00C8324D">
      <w:r>
        <w:lastRenderedPageBreak/>
        <w:t>Volvemos a acceder a la web y veremos el cambio.</w:t>
      </w:r>
    </w:p>
    <w:p w14:paraId="6A95289A" w14:textId="00B1DA5E" w:rsidR="00C8324D" w:rsidRPr="00C8324D" w:rsidRDefault="00C8324D" w:rsidP="00C8324D">
      <w:r>
        <w:rPr>
          <w:noProof/>
        </w:rPr>
        <w:drawing>
          <wp:inline distT="0" distB="0" distL="0" distR="0" wp14:anchorId="4212EC57" wp14:editId="2E6FD339">
            <wp:extent cx="6371590" cy="21532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24D" w:rsidRPr="00C8324D" w:rsidSect="00AB02A7">
      <w:headerReference w:type="default" r:id="rId16"/>
      <w:footerReference w:type="default" r:id="rId1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D15F" w14:textId="77777777" w:rsidR="00BA7F73" w:rsidRDefault="00BA7F73">
      <w:r>
        <w:separator/>
      </w:r>
    </w:p>
    <w:p w14:paraId="73791D59" w14:textId="77777777" w:rsidR="00BA7F73" w:rsidRDefault="00BA7F73"/>
  </w:endnote>
  <w:endnote w:type="continuationSeparator" w:id="0">
    <w:p w14:paraId="12EEE86B" w14:textId="77777777" w:rsidR="00BA7F73" w:rsidRDefault="00BA7F73">
      <w:r>
        <w:continuationSeparator/>
      </w:r>
    </w:p>
    <w:p w14:paraId="7257065E" w14:textId="77777777" w:rsidR="00BA7F73" w:rsidRDefault="00BA7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2D833BE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B45D931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ABAB" w14:textId="77777777" w:rsidR="00BA7F73" w:rsidRDefault="00BA7F73">
      <w:r>
        <w:separator/>
      </w:r>
    </w:p>
    <w:p w14:paraId="5BC39390" w14:textId="77777777" w:rsidR="00BA7F73" w:rsidRDefault="00BA7F73"/>
  </w:footnote>
  <w:footnote w:type="continuationSeparator" w:id="0">
    <w:p w14:paraId="34117BE5" w14:textId="77777777" w:rsidR="00BA7F73" w:rsidRDefault="00BA7F73">
      <w:r>
        <w:continuationSeparator/>
      </w:r>
    </w:p>
    <w:p w14:paraId="1DCAD9E2" w14:textId="77777777" w:rsidR="00BA7F73" w:rsidRDefault="00BA7F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989432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9317604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71E1345C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2E"/>
    <w:rsid w:val="0002482E"/>
    <w:rsid w:val="00050324"/>
    <w:rsid w:val="000747A0"/>
    <w:rsid w:val="000A0150"/>
    <w:rsid w:val="000E63C9"/>
    <w:rsid w:val="000F0498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0732E"/>
    <w:rsid w:val="00656C4D"/>
    <w:rsid w:val="006E5716"/>
    <w:rsid w:val="007302B3"/>
    <w:rsid w:val="00730733"/>
    <w:rsid w:val="007309A6"/>
    <w:rsid w:val="00730E3A"/>
    <w:rsid w:val="00736AAF"/>
    <w:rsid w:val="0075599B"/>
    <w:rsid w:val="00765B2A"/>
    <w:rsid w:val="00783A34"/>
    <w:rsid w:val="007C6B52"/>
    <w:rsid w:val="007D16C5"/>
    <w:rsid w:val="00806B64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BA7F73"/>
    <w:rsid w:val="00C02B87"/>
    <w:rsid w:val="00C4086D"/>
    <w:rsid w:val="00C8324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4C6D"/>
  <w15:docId w15:val="{0DFF2436-D73E-4772-B926-4761201C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0F0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2\AppData\Local\Microsoft\Office\16.0\DTS\es-ES%7b5819C38D-860D-4EAE-A5CD-9D8CFFB74C71%7d\%7bBE6CD98B-528E-4952-AE5A-F7D6F9E4F18F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4FDB0DDC6F45D6BD4FC7738F658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EE8D8-8956-4249-B310-BDC43EA99308}"/>
      </w:docPartPr>
      <w:docPartBody>
        <w:p w:rsidR="00000000" w:rsidRDefault="002F27AF">
          <w:pPr>
            <w:pStyle w:val="A04FDB0DDC6F45D6BD4FC7738F658297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BD521D498D34DD6A4214CE19EBDB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E6AE-1F56-4F6B-A0FE-BB9F564CF660}"/>
      </w:docPartPr>
      <w:docPartBody>
        <w:p w:rsidR="00000000" w:rsidRDefault="002F27AF">
          <w:pPr>
            <w:pStyle w:val="5BD521D498D34DD6A4214CE19EBDB54A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3E5479AD58D24206AC6793028482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45A41-85F1-4310-9AD7-CD404D3F5D70}"/>
      </w:docPartPr>
      <w:docPartBody>
        <w:p w:rsidR="00000000" w:rsidRDefault="002F27AF">
          <w:pPr>
            <w:pStyle w:val="3E5479AD58D24206AC679302848253F7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F"/>
    <w:rsid w:val="002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A04FDB0DDC6F45D6BD4FC7738F658297">
    <w:name w:val="A04FDB0DDC6F45D6BD4FC7738F658297"/>
  </w:style>
  <w:style w:type="paragraph" w:customStyle="1" w:styleId="5BD521D498D34DD6A4214CE19EBDB54A">
    <w:name w:val="5BD521D498D34DD6A4214CE19EBDB54A"/>
  </w:style>
  <w:style w:type="paragraph" w:customStyle="1" w:styleId="3E5479AD58D24206AC679302848253F7">
    <w:name w:val="3E5479AD58D24206AC679302848253F7"/>
  </w:style>
  <w:style w:type="paragraph" w:customStyle="1" w:styleId="8C35109E8D2D47A29C532371ABA86A58">
    <w:name w:val="8C35109E8D2D47A29C532371ABA86A58"/>
  </w:style>
  <w:style w:type="paragraph" w:customStyle="1" w:styleId="2C09499FACAA4391B6AE9ED683BF1625">
    <w:name w:val="2C09499FACAA4391B6AE9ED683BF1625"/>
  </w:style>
  <w:style w:type="paragraph" w:customStyle="1" w:styleId="63B7D777BDB2469EB2A78EA6D26C0D8B">
    <w:name w:val="63B7D777BDB2469EB2A78EA6D26C0D8B"/>
  </w:style>
  <w:style w:type="paragraph" w:customStyle="1" w:styleId="5C36B7B4CC244774B9F8E336E8DD1A5B">
    <w:name w:val="5C36B7B4CC244774B9F8E336E8DD1A5B"/>
  </w:style>
  <w:style w:type="paragraph" w:customStyle="1" w:styleId="42DF9A290046400B95668D89D542B1EB">
    <w:name w:val="42DF9A290046400B95668D89D542B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Antonio Miguel Alba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{BE6CD98B-528E-4952-AE5A-F7D6F9E4F18F}tf16392850_win32.dotx</Template>
  <TotalTime>113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DAW2</dc:creator>
  <cp:keywords/>
  <cp:lastModifiedBy>DAW2</cp:lastModifiedBy>
  <cp:revision>3</cp:revision>
  <cp:lastPrinted>2024-10-25T18:40:00Z</cp:lastPrinted>
  <dcterms:created xsi:type="dcterms:W3CDTF">2024-10-25T17:47:00Z</dcterms:created>
  <dcterms:modified xsi:type="dcterms:W3CDTF">2024-10-25T19:44:00Z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