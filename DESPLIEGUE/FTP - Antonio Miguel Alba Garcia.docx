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38A6" w14:textId="77777777" w:rsidR="00D077E9" w:rsidRDefault="00AB02A7" w:rsidP="00D70D02">
      <w:pPr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D8E76D9" wp14:editId="4D721EE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5362F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2E193780" wp14:editId="1872F555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0FE69618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761E57D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D3A6A77" wp14:editId="15130DA2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959855" w14:textId="7F2DF114" w:rsidR="00D077E9" w:rsidRPr="00D86945" w:rsidRDefault="000E30D1" w:rsidP="000E30D1">
                                  <w:pPr>
                                    <w:pStyle w:val="Ttulo"/>
                                  </w:pPr>
                                  <w:r>
                                    <w:t>FTP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D3A6A7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" filled="f" stroked="f" strokeweight=".5pt">
                      <v:textbox>
                        <w:txbxContent>
                          <w:p w14:paraId="0E959855" w14:textId="7F2DF114" w:rsidR="00D077E9" w:rsidRPr="00D86945" w:rsidRDefault="000E30D1" w:rsidP="000E30D1">
                            <w:pPr>
                              <w:pStyle w:val="Ttulo"/>
                            </w:pPr>
                            <w:r>
                              <w:t>FTP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1ADB431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16FEAE63" wp14:editId="4374B7B9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E4B0E76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D5C99FB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C18C57A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498CEC63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1CCC83CEA5B44C64A5958979D17C65A0"/>
              </w:placeholder>
              <w15:appearance w15:val="hidden"/>
            </w:sdtPr>
            <w:sdtEndPr/>
            <w:sdtContent>
              <w:p w14:paraId="648C2905" w14:textId="2ECD00D2" w:rsidR="00D077E9" w:rsidRDefault="000747A0" w:rsidP="00AB02A7">
                <w:pPr>
                  <w:rPr>
                    <w:noProof/>
                  </w:rPr>
                </w:pP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begin"/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instrText xml:space="preserve"> DATE  \@ "d MMMM"  \* MERGEFORMAT </w:instrTex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separate"/>
                </w:r>
                <w:r w:rsidR="00E46A55">
                  <w:rPr>
                    <w:rStyle w:val="SubttuloCar"/>
                    <w:b w:val="0"/>
                    <w:noProof/>
                    <w:lang w:bidi="es-ES"/>
                  </w:rPr>
                  <w:t>6 noviembre</w: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end"/>
                </w:r>
              </w:p>
            </w:sdtContent>
          </w:sdt>
          <w:p w14:paraId="700E81F3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6FB9110A" wp14:editId="29CFAEDC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B47DC5B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79C3F02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02A3A1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F047D9F" w14:textId="425A5761" w:rsidR="00D077E9" w:rsidRDefault="00F557FE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3E639D625F0040D08EC8F35713005165"/>
                </w:placeholder>
                <w15:appearance w15:val="hidden"/>
              </w:sdtPr>
              <w:sdtEndPr/>
              <w:sdtContent>
                <w:r w:rsidR="000E30D1">
                  <w:rPr>
                    <w:noProof/>
                  </w:rPr>
                  <w:t>IES TRAFALGAR</w:t>
                </w:r>
              </w:sdtContent>
            </w:sdt>
          </w:p>
          <w:p w14:paraId="5A5405BE" w14:textId="6AB6FD88" w:rsidR="00D077E9" w:rsidRDefault="00D077E9" w:rsidP="00AB02A7">
            <w:pPr>
              <w:rPr>
                <w:noProof/>
              </w:rPr>
            </w:pPr>
            <w:r w:rsidRPr="00B231E5">
              <w:rPr>
                <w:noProof/>
                <w:lang w:bidi="es-ES"/>
              </w:rPr>
              <w:t xml:space="preserve">Creado por: </w:t>
            </w:r>
            <w:sdt>
              <w:sdtPr>
                <w:rPr>
                  <w:noProof/>
                </w:rPr>
                <w:alias w:val="Su nombre"/>
                <w:tag w:val="Su nombre"/>
                <w:id w:val="-180584491"/>
                <w:placeholder>
                  <w:docPart w:val="EFE2EFAE585F411584299F0A203AFE2D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0E30D1">
                  <w:rPr>
                    <w:noProof/>
                  </w:rPr>
                  <w:t>Antonio Miguel Alba Garcia</w:t>
                </w:r>
              </w:sdtContent>
            </w:sdt>
          </w:p>
          <w:p w14:paraId="646D20B7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3E557EFC" w14:textId="09292DC4" w:rsidR="00D077E9" w:rsidRDefault="00AB02A7">
      <w:pPr>
        <w:spacing w:after="200"/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3E150A" wp14:editId="0BCD662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C3080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J85oSymAgAAq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70F56E66" w14:textId="73044BCB" w:rsidR="00D077E9" w:rsidRDefault="000E30D1" w:rsidP="00D077E9">
      <w:pPr>
        <w:pStyle w:val="Ttulo1"/>
        <w:rPr>
          <w:noProof/>
        </w:rPr>
      </w:pPr>
      <w:r>
        <w:rPr>
          <w:noProof/>
          <w:lang w:bidi="es-ES"/>
        </w:rPr>
        <w:lastRenderedPageBreak/>
        <w:t>Configuracion y uso de FTP</w:t>
      </w:r>
    </w:p>
    <w:p w14:paraId="7B9577FC" w14:textId="5870DA92" w:rsidR="00AB02A7" w:rsidRDefault="00F02200" w:rsidP="000E30D1">
      <w:pPr>
        <w:pStyle w:val="Contenido"/>
        <w:jc w:val="both"/>
        <w:rPr>
          <w:noProof/>
        </w:rPr>
      </w:pPr>
      <w:r w:rsidRPr="00F02200">
        <w:rPr>
          <w:noProof/>
        </w:rPr>
        <w:t>En primer lugar, lo instalaremos desde los repositorios:</w:t>
      </w:r>
    </w:p>
    <w:p w14:paraId="7C7DFAF6" w14:textId="6CB8B82C" w:rsidR="00F02200" w:rsidRDefault="00F02200" w:rsidP="000E30D1">
      <w:pPr>
        <w:pStyle w:val="Contenido"/>
        <w:jc w:val="center"/>
        <w:rPr>
          <w:noProof/>
        </w:rPr>
      </w:pPr>
      <w:r>
        <w:rPr>
          <w:noProof/>
        </w:rPr>
        <w:drawing>
          <wp:inline distT="0" distB="0" distL="0" distR="0" wp14:anchorId="057E6387" wp14:editId="495CA8A4">
            <wp:extent cx="3234001" cy="424668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987" b="-1"/>
                    <a:stretch/>
                  </pic:blipFill>
                  <pic:spPr bwMode="auto">
                    <a:xfrm>
                      <a:off x="0" y="0"/>
                      <a:ext cx="3238095" cy="425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8F011" w14:textId="0C1EA343" w:rsidR="0087605E" w:rsidRDefault="00F02200" w:rsidP="000E30D1">
      <w:pPr>
        <w:pStyle w:val="Contenido"/>
        <w:jc w:val="center"/>
        <w:rPr>
          <w:noProof/>
        </w:rPr>
      </w:pPr>
      <w:r>
        <w:rPr>
          <w:noProof/>
        </w:rPr>
        <w:drawing>
          <wp:inline distT="0" distB="0" distL="0" distR="0" wp14:anchorId="1F46995C" wp14:editId="72762FA4">
            <wp:extent cx="3438095" cy="39047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FCB0" w14:textId="1EBA131D" w:rsidR="005F2F36" w:rsidRDefault="005F2F36" w:rsidP="000E30D1">
      <w:pPr>
        <w:pStyle w:val="Contenido"/>
        <w:jc w:val="both"/>
        <w:rPr>
          <w:noProof/>
        </w:rPr>
      </w:pPr>
      <w:r>
        <w:rPr>
          <w:noProof/>
        </w:rPr>
        <w:t>Podemos  comprobar que funciona con systemctl</w:t>
      </w:r>
    </w:p>
    <w:p w14:paraId="637C0418" w14:textId="4B95FE12" w:rsidR="005F2F36" w:rsidRDefault="005F2F36" w:rsidP="000E30D1">
      <w:pPr>
        <w:pStyle w:val="Contenido"/>
        <w:jc w:val="center"/>
        <w:rPr>
          <w:noProof/>
        </w:rPr>
      </w:pPr>
      <w:r>
        <w:rPr>
          <w:noProof/>
        </w:rPr>
        <w:drawing>
          <wp:inline distT="0" distB="0" distL="0" distR="0" wp14:anchorId="5440E8C8" wp14:editId="5060A24B">
            <wp:extent cx="6371590" cy="3420745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DCDB" w14:textId="588F4281" w:rsidR="00F02200" w:rsidRDefault="00F02200" w:rsidP="000E30D1">
      <w:pPr>
        <w:pStyle w:val="Contenido"/>
        <w:jc w:val="both"/>
        <w:rPr>
          <w:noProof/>
        </w:rPr>
      </w:pPr>
      <w:r w:rsidRPr="00F02200">
        <w:rPr>
          <w:noProof/>
        </w:rPr>
        <w:t>Ahora vamos a crear una carpeta en nuestro</w:t>
      </w:r>
      <w:r w:rsidR="005F2F36">
        <w:rPr>
          <w:noProof/>
        </w:rPr>
        <w:t xml:space="preserve"> home. Esta carpeta la usaremos para que el cliente se conecte a esta carpeta directamente.</w:t>
      </w:r>
    </w:p>
    <w:p w14:paraId="01543F04" w14:textId="76C98C51" w:rsidR="005F2F36" w:rsidRDefault="00F02200" w:rsidP="000E30D1">
      <w:pPr>
        <w:pStyle w:val="Contenido"/>
        <w:jc w:val="center"/>
        <w:rPr>
          <w:noProof/>
        </w:rPr>
      </w:pPr>
      <w:r>
        <w:rPr>
          <w:noProof/>
        </w:rPr>
        <w:drawing>
          <wp:inline distT="0" distB="0" distL="0" distR="0" wp14:anchorId="4EC9E522" wp14:editId="32683267">
            <wp:extent cx="4114286" cy="961905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EDF2" w14:textId="77777777" w:rsidR="005F2F36" w:rsidRDefault="005F2F36" w:rsidP="000E30D1">
      <w:pPr>
        <w:pStyle w:val="Contenido"/>
        <w:jc w:val="both"/>
        <w:rPr>
          <w:noProof/>
        </w:rPr>
      </w:pPr>
      <w:r>
        <w:rPr>
          <w:noProof/>
        </w:rPr>
        <w:br w:type="page"/>
      </w:r>
    </w:p>
    <w:p w14:paraId="1A4A0B35" w14:textId="32D8F61F" w:rsidR="00F02200" w:rsidRDefault="005F2F36" w:rsidP="000E30D1">
      <w:pPr>
        <w:pStyle w:val="Contenido"/>
        <w:jc w:val="both"/>
        <w:rPr>
          <w:noProof/>
        </w:rPr>
      </w:pPr>
      <w:r>
        <w:rPr>
          <w:noProof/>
        </w:rPr>
        <w:lastRenderedPageBreak/>
        <w:t>Ahora vamos a crear los certificados de seguridad necesarios para aportar la</w:t>
      </w:r>
      <w:r>
        <w:rPr>
          <w:noProof/>
        </w:rPr>
        <w:t xml:space="preserve"> </w:t>
      </w:r>
      <w:r>
        <w:rPr>
          <w:noProof/>
        </w:rPr>
        <w:t>capa de cifrado a nuestra conexión (algo parecido a HTTPS)</w:t>
      </w:r>
    </w:p>
    <w:p w14:paraId="0E67A89A" w14:textId="5CD590EC" w:rsidR="005F2F36" w:rsidRDefault="005F2F36" w:rsidP="000E30D1">
      <w:pPr>
        <w:pStyle w:val="Contenido"/>
        <w:jc w:val="center"/>
        <w:rPr>
          <w:noProof/>
        </w:rPr>
      </w:pPr>
      <w:r>
        <w:rPr>
          <w:noProof/>
        </w:rPr>
        <w:drawing>
          <wp:inline distT="0" distB="0" distL="0" distR="0" wp14:anchorId="6D8BF4C7" wp14:editId="5B476409">
            <wp:extent cx="6371590" cy="178181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BBD8" w14:textId="70E49B55" w:rsidR="005F2F36" w:rsidRDefault="005F2F36" w:rsidP="000E30D1">
      <w:pPr>
        <w:pStyle w:val="Contenido"/>
        <w:jc w:val="both"/>
        <w:rPr>
          <w:noProof/>
        </w:rPr>
      </w:pPr>
      <w:r>
        <w:rPr>
          <w:noProof/>
        </w:rPr>
        <w:t>Y una vez realizados estos pasos, procedemos a realizar la configuración de</w:t>
      </w:r>
      <w:r>
        <w:rPr>
          <w:noProof/>
        </w:rPr>
        <w:t xml:space="preserve"> </w:t>
      </w:r>
      <w:r>
        <w:rPr>
          <w:noProof/>
        </w:rPr>
        <w:t>vsftpd propiamente dicha.</w:t>
      </w:r>
    </w:p>
    <w:p w14:paraId="2A969EA4" w14:textId="048B6EF5" w:rsidR="005F2F36" w:rsidRDefault="005F2F36" w:rsidP="000E30D1">
      <w:pPr>
        <w:pStyle w:val="Contenido"/>
        <w:jc w:val="both"/>
        <w:rPr>
          <w:noProof/>
        </w:rPr>
      </w:pPr>
      <w:r>
        <w:rPr>
          <w:noProof/>
        </w:rPr>
        <w:t>En primer lugar, buscaremos las siguientes líneas del archivo y las</w:t>
      </w:r>
      <w:r>
        <w:rPr>
          <w:noProof/>
        </w:rPr>
        <w:t xml:space="preserve"> editaremos</w:t>
      </w:r>
      <w:r>
        <w:rPr>
          <w:noProof/>
        </w:rPr>
        <w:t xml:space="preserve"> por completo:</w:t>
      </w:r>
    </w:p>
    <w:p w14:paraId="742C6293" w14:textId="749D531A" w:rsidR="005F2F36" w:rsidRDefault="005F2F36" w:rsidP="000E30D1">
      <w:pPr>
        <w:pStyle w:val="Contenido"/>
        <w:jc w:val="center"/>
        <w:rPr>
          <w:noProof/>
        </w:rPr>
      </w:pPr>
      <w:r>
        <w:rPr>
          <w:noProof/>
        </w:rPr>
        <w:drawing>
          <wp:inline distT="0" distB="0" distL="0" distR="0" wp14:anchorId="2E660743" wp14:editId="1B3168F7">
            <wp:extent cx="5800000" cy="933333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EFE0" w14:textId="3B323506" w:rsidR="005F2F36" w:rsidRDefault="005F2F36" w:rsidP="000E30D1">
      <w:pPr>
        <w:pStyle w:val="Contenido"/>
        <w:jc w:val="both"/>
        <w:rPr>
          <w:noProof/>
        </w:rPr>
      </w:pPr>
      <w:r>
        <w:rPr>
          <w:noProof/>
        </w:rPr>
        <w:t>Ahora comprobamos que todo está bien con systemctl restart y status.</w:t>
      </w:r>
    </w:p>
    <w:p w14:paraId="10290704" w14:textId="6DCB12AC" w:rsidR="005F2F36" w:rsidRDefault="005F2F36" w:rsidP="000E30D1">
      <w:pPr>
        <w:pStyle w:val="Contenido"/>
        <w:jc w:val="center"/>
        <w:rPr>
          <w:noProof/>
        </w:rPr>
      </w:pPr>
      <w:r>
        <w:rPr>
          <w:noProof/>
        </w:rPr>
        <w:drawing>
          <wp:inline distT="0" distB="0" distL="0" distR="0" wp14:anchorId="11FE528F" wp14:editId="3E634623">
            <wp:extent cx="6371590" cy="210439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4AC5" w14:textId="77777777" w:rsidR="005F2F36" w:rsidRDefault="005F2F36" w:rsidP="000E30D1">
      <w:pPr>
        <w:pStyle w:val="Contenido"/>
        <w:jc w:val="both"/>
        <w:rPr>
          <w:noProof/>
        </w:rPr>
      </w:pPr>
      <w:r>
        <w:rPr>
          <w:noProof/>
        </w:rPr>
        <w:br w:type="page"/>
      </w:r>
    </w:p>
    <w:p w14:paraId="5C1D5ECF" w14:textId="77777777" w:rsidR="005F2F36" w:rsidRDefault="005F2F36" w:rsidP="000E30D1">
      <w:pPr>
        <w:pStyle w:val="Contenido"/>
        <w:jc w:val="both"/>
        <w:rPr>
          <w:noProof/>
        </w:rPr>
      </w:pPr>
    </w:p>
    <w:p w14:paraId="210FE552" w14:textId="1AE14CAA" w:rsidR="005F2F36" w:rsidRDefault="005F2F36" w:rsidP="000E30D1">
      <w:pPr>
        <w:pStyle w:val="Contenido"/>
        <w:jc w:val="both"/>
        <w:rPr>
          <w:noProof/>
        </w:rPr>
      </w:pPr>
      <w:r>
        <w:rPr>
          <w:noProof/>
        </w:rPr>
        <w:t>A continuacion añadimos las siguientes lineas de configuracion:</w:t>
      </w:r>
    </w:p>
    <w:p w14:paraId="5046C69C" w14:textId="20D11FFD" w:rsidR="005F2F36" w:rsidRDefault="005F2F36" w:rsidP="000E30D1">
      <w:pPr>
        <w:pStyle w:val="Contenido"/>
        <w:jc w:val="center"/>
        <w:rPr>
          <w:noProof/>
        </w:rPr>
      </w:pPr>
      <w:r>
        <w:rPr>
          <w:noProof/>
        </w:rPr>
        <w:drawing>
          <wp:inline distT="0" distB="0" distL="0" distR="0" wp14:anchorId="48424110" wp14:editId="30C6CFC4">
            <wp:extent cx="4476190" cy="2504762"/>
            <wp:effectExtent l="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F093" w14:textId="6EB5DED5" w:rsidR="005F2F36" w:rsidRDefault="005F2F36" w:rsidP="000E30D1">
      <w:pPr>
        <w:pStyle w:val="Contenido"/>
        <w:jc w:val="both"/>
        <w:rPr>
          <w:noProof/>
        </w:rPr>
      </w:pPr>
      <w:r>
        <w:rPr>
          <w:noProof/>
        </w:rPr>
        <w:t xml:space="preserve">Y </w:t>
      </w:r>
      <w:r w:rsidR="0028406E">
        <w:rPr>
          <w:noProof/>
        </w:rPr>
        <w:t>descomentamos la siguiente linea que nos dará permiso de escritura</w:t>
      </w:r>
    </w:p>
    <w:p w14:paraId="6E999B02" w14:textId="5365DB1D" w:rsidR="0028406E" w:rsidRDefault="0028406E" w:rsidP="000E30D1">
      <w:pPr>
        <w:pStyle w:val="Contenido"/>
        <w:jc w:val="center"/>
        <w:rPr>
          <w:noProof/>
        </w:rPr>
      </w:pPr>
      <w:r>
        <w:rPr>
          <w:noProof/>
        </w:rPr>
        <w:drawing>
          <wp:inline distT="0" distB="0" distL="0" distR="0" wp14:anchorId="2644EF4B" wp14:editId="3D9CDBB3">
            <wp:extent cx="4647619" cy="438095"/>
            <wp:effectExtent l="0" t="0" r="635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BDCF" w14:textId="7BED576E" w:rsidR="0028406E" w:rsidRDefault="0028406E" w:rsidP="000E30D1">
      <w:pPr>
        <w:pStyle w:val="Contenido"/>
        <w:jc w:val="both"/>
        <w:rPr>
          <w:noProof/>
        </w:rPr>
      </w:pPr>
      <w:r>
        <w:rPr>
          <w:noProof/>
        </w:rPr>
        <w:t>Ahora podemos hacer una prueba desde filezilla cliente:</w:t>
      </w:r>
    </w:p>
    <w:p w14:paraId="5B4014D7" w14:textId="137660D7" w:rsidR="0028406E" w:rsidRDefault="0028406E" w:rsidP="000E30D1">
      <w:pPr>
        <w:pStyle w:val="Contenido"/>
        <w:jc w:val="both"/>
        <w:rPr>
          <w:noProof/>
        </w:rPr>
      </w:pPr>
      <w:r>
        <w:rPr>
          <w:noProof/>
        </w:rPr>
        <w:t>Para ello pondremos la ip de la maquina, el usuario y la contraseña, acompañado del puerto:</w:t>
      </w:r>
    </w:p>
    <w:p w14:paraId="3F6DDE77" w14:textId="4DDD7879" w:rsidR="0028406E" w:rsidRDefault="0028406E" w:rsidP="000E30D1">
      <w:pPr>
        <w:pStyle w:val="Contenido"/>
        <w:jc w:val="center"/>
        <w:rPr>
          <w:noProof/>
        </w:rPr>
      </w:pPr>
      <w:r>
        <w:rPr>
          <w:noProof/>
        </w:rPr>
        <w:drawing>
          <wp:inline distT="0" distB="0" distL="0" distR="0" wp14:anchorId="37A6A1EE" wp14:editId="6A72B6D8">
            <wp:extent cx="6371590" cy="3365500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AB66" w14:textId="2FDD3D90" w:rsidR="0028406E" w:rsidRPr="00D70D02" w:rsidRDefault="0028406E" w:rsidP="000E30D1">
      <w:pPr>
        <w:pStyle w:val="Contenido"/>
        <w:jc w:val="both"/>
        <w:rPr>
          <w:noProof/>
        </w:rPr>
      </w:pPr>
    </w:p>
    <w:sectPr w:rsidR="0028406E" w:rsidRPr="00D70D02" w:rsidSect="00AB02A7">
      <w:headerReference w:type="default" r:id="rId18"/>
      <w:footerReference w:type="default" r:id="rId1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B01C8" w14:textId="77777777" w:rsidR="00F557FE" w:rsidRDefault="00F557FE">
      <w:r>
        <w:separator/>
      </w:r>
    </w:p>
    <w:p w14:paraId="23D02562" w14:textId="77777777" w:rsidR="00F557FE" w:rsidRDefault="00F557FE"/>
  </w:endnote>
  <w:endnote w:type="continuationSeparator" w:id="0">
    <w:p w14:paraId="6AF9C359" w14:textId="77777777" w:rsidR="00F557FE" w:rsidRDefault="00F557FE">
      <w:r>
        <w:continuationSeparator/>
      </w:r>
    </w:p>
    <w:p w14:paraId="0AC815B7" w14:textId="77777777" w:rsidR="00F557FE" w:rsidRDefault="00F557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0AF882B5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7ABB0F2D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5516B" w14:textId="77777777" w:rsidR="00F557FE" w:rsidRDefault="00F557FE">
      <w:r>
        <w:separator/>
      </w:r>
    </w:p>
    <w:p w14:paraId="2391691D" w14:textId="77777777" w:rsidR="00F557FE" w:rsidRDefault="00F557FE"/>
  </w:footnote>
  <w:footnote w:type="continuationSeparator" w:id="0">
    <w:p w14:paraId="18CDB9B6" w14:textId="77777777" w:rsidR="00F557FE" w:rsidRDefault="00F557FE">
      <w:r>
        <w:continuationSeparator/>
      </w:r>
    </w:p>
    <w:p w14:paraId="275A2EE5" w14:textId="77777777" w:rsidR="00F557FE" w:rsidRDefault="00F557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70B76424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06C95B0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4689A5CD" w14:textId="77777777" w:rsidR="00D077E9" w:rsidRDefault="00D077E9" w:rsidP="00D077E9">
    <w:pPr>
      <w:pStyle w:val="Encabezado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200"/>
    <w:rsid w:val="0002482E"/>
    <w:rsid w:val="00050324"/>
    <w:rsid w:val="000747A0"/>
    <w:rsid w:val="000A0150"/>
    <w:rsid w:val="000E30D1"/>
    <w:rsid w:val="000E63C9"/>
    <w:rsid w:val="00130E9D"/>
    <w:rsid w:val="00150A6D"/>
    <w:rsid w:val="00185B35"/>
    <w:rsid w:val="001F2BC8"/>
    <w:rsid w:val="001F5F6B"/>
    <w:rsid w:val="00243EBC"/>
    <w:rsid w:val="00246A35"/>
    <w:rsid w:val="0028406E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E5FEE"/>
    <w:rsid w:val="005037F0"/>
    <w:rsid w:val="00516A86"/>
    <w:rsid w:val="005275F6"/>
    <w:rsid w:val="00572102"/>
    <w:rsid w:val="005F1BB0"/>
    <w:rsid w:val="005F2F36"/>
    <w:rsid w:val="00656C4D"/>
    <w:rsid w:val="006E5716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66B81"/>
    <w:rsid w:val="00977F79"/>
    <w:rsid w:val="009C7720"/>
    <w:rsid w:val="00A23AFA"/>
    <w:rsid w:val="00A31B3E"/>
    <w:rsid w:val="00A532F3"/>
    <w:rsid w:val="00A8489E"/>
    <w:rsid w:val="00AB02A7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22ACD"/>
    <w:rsid w:val="00E46A55"/>
    <w:rsid w:val="00E620B0"/>
    <w:rsid w:val="00E81B40"/>
    <w:rsid w:val="00EF555B"/>
    <w:rsid w:val="00F02200"/>
    <w:rsid w:val="00F027BB"/>
    <w:rsid w:val="00F11DCF"/>
    <w:rsid w:val="00F162EA"/>
    <w:rsid w:val="00F52D27"/>
    <w:rsid w:val="00F557FE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397032"/>
  <w15:docId w15:val="{F35F4103-4C05-4764-87FE-2928FCC44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extoindependiente">
    <w:name w:val="Body Text"/>
    <w:basedOn w:val="Normal"/>
    <w:link w:val="TextoindependienteCar"/>
    <w:uiPriority w:val="99"/>
    <w:unhideWhenUsed/>
    <w:rsid w:val="000E30D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E30D1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2\AppData\Local\Microsoft\Office\16.0\DTS\es-ES%7b5819C38D-860D-4EAE-A5CD-9D8CFFB74C71%7d\%7bBE6CD98B-528E-4952-AE5A-F7D6F9E4F18F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CCC83CEA5B44C64A5958979D17C6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A2362-4E71-4E23-8C75-CBFAF1F03E96}"/>
      </w:docPartPr>
      <w:docPartBody>
        <w:p w:rsidR="00000000" w:rsidRDefault="00CF0939">
          <w:pPr>
            <w:pStyle w:val="1CCC83CEA5B44C64A5958979D17C65A0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noviembre 6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3E639D625F0040D08EC8F35713005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133C1-859E-4645-A2A6-32C73D1C3B63}"/>
      </w:docPartPr>
      <w:docPartBody>
        <w:p w:rsidR="00000000" w:rsidRDefault="00CF0939">
          <w:pPr>
            <w:pStyle w:val="3E639D625F0040D08EC8F35713005165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EFE2EFAE585F411584299F0A203AF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1A118-F724-4F7A-BE06-FACFF1979A52}"/>
      </w:docPartPr>
      <w:docPartBody>
        <w:p w:rsidR="00000000" w:rsidRDefault="00CF0939">
          <w:pPr>
            <w:pStyle w:val="EFE2EFAE585F411584299F0A203AFE2D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39"/>
    <w:rsid w:val="00CF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1CCC83CEA5B44C64A5958979D17C65A0">
    <w:name w:val="1CCC83CEA5B44C64A5958979D17C65A0"/>
  </w:style>
  <w:style w:type="paragraph" w:customStyle="1" w:styleId="3E639D625F0040D08EC8F35713005165">
    <w:name w:val="3E639D625F0040D08EC8F35713005165"/>
  </w:style>
  <w:style w:type="paragraph" w:customStyle="1" w:styleId="EFE2EFAE585F411584299F0A203AFE2D">
    <w:name w:val="EFE2EFAE585F411584299F0A203AFE2D"/>
  </w:style>
  <w:style w:type="paragraph" w:customStyle="1" w:styleId="46CB7D172299447ABAA012169C1B6F44">
    <w:name w:val="46CB7D172299447ABAA012169C1B6F44"/>
  </w:style>
  <w:style w:type="paragraph" w:customStyle="1" w:styleId="15509F135DB242959F97F411BC805F75">
    <w:name w:val="15509F135DB242959F97F411BC805F75"/>
  </w:style>
  <w:style w:type="paragraph" w:customStyle="1" w:styleId="85F3A6BBE5714C6F8A23A7CE6E2D8113">
    <w:name w:val="85F3A6BBE5714C6F8A23A7CE6E2D8113"/>
  </w:style>
  <w:style w:type="paragraph" w:customStyle="1" w:styleId="0E70FA6B898F4A62BE67D57ED6FDA384">
    <w:name w:val="0E70FA6B898F4A62BE67D57ED6FDA384"/>
  </w:style>
  <w:style w:type="paragraph" w:customStyle="1" w:styleId="CB405404F9AD440AA9055CB22742501B">
    <w:name w:val="CB405404F9AD440AA9055CB2274250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Antonio Miguel Alba Garcia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{BE6CD98B-528E-4952-AE5A-F7D6F9E4F18F}tf16392850_win32.dotx</Template>
  <TotalTime>80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DAW2</dc:creator>
  <cp:keywords/>
  <cp:lastModifiedBy>DAW2</cp:lastModifiedBy>
  <cp:revision>3</cp:revision>
  <cp:lastPrinted>2024-11-06T20:40:00Z</cp:lastPrinted>
  <dcterms:created xsi:type="dcterms:W3CDTF">2024-11-06T19:20:00Z</dcterms:created>
  <dcterms:modified xsi:type="dcterms:W3CDTF">2024-11-06T20:40:00Z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