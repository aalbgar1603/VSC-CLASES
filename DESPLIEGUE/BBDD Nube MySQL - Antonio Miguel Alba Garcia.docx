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8E8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EDBE05" wp14:editId="5A9F882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3117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35362A50" wp14:editId="7A020E1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F9CB30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C418B3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BE43A37" wp14:editId="3D9A1524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5606B8" w14:textId="4CAE117A" w:rsidR="00D077E9" w:rsidRPr="00D86945" w:rsidRDefault="00C1746B" w:rsidP="00C1746B">
                                  <w:pPr>
                                    <w:pStyle w:val="Ttulo"/>
                                    <w:jc w:val="both"/>
                                  </w:pPr>
                                  <w:r w:rsidRPr="00C1746B">
                                    <w:t xml:space="preserve">Base de datos nube </w:t>
                                  </w:r>
                                  <w:proofErr w:type="spellStart"/>
                                  <w:r w:rsidRPr="00C1746B">
                                    <w:t>mysql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BE43A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1A5606B8" w14:textId="4CAE117A" w:rsidR="00D077E9" w:rsidRPr="00D86945" w:rsidRDefault="00C1746B" w:rsidP="00C1746B">
                            <w:pPr>
                              <w:pStyle w:val="Ttulo"/>
                              <w:jc w:val="both"/>
                            </w:pPr>
                            <w:r w:rsidRPr="00C1746B">
                              <w:t xml:space="preserve">Base de datos nube </w:t>
                            </w:r>
                            <w:proofErr w:type="spellStart"/>
                            <w:r w:rsidRPr="00C1746B">
                              <w:t>mysql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0F484E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B29D2A7" wp14:editId="6E8342EE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6301B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697249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8D8E41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860912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E4AC846E3D141249104AD6F7F036783"/>
              </w:placeholder>
              <w15:appearance w15:val="hidden"/>
            </w:sdtPr>
            <w:sdtEndPr/>
            <w:sdtContent>
              <w:p w14:paraId="7F645C12" w14:textId="7DF094BE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F335A4">
                  <w:rPr>
                    <w:rStyle w:val="SubttuloCar"/>
                    <w:b w:val="0"/>
                    <w:noProof/>
                    <w:lang w:bidi="es-ES"/>
                  </w:rPr>
                  <w:t>25 octubre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482D11D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CABA4BD" wp14:editId="1FDBBF4D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255E5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412C70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F69B0B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4ADCC53" w14:textId="76B51AD2" w:rsidR="00D077E9" w:rsidRDefault="00CD1204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889FD80C51D4EB19BFEFF8DD81E61BE"/>
                </w:placeholder>
                <w15:appearance w15:val="hidden"/>
              </w:sdtPr>
              <w:sdtEndPr/>
              <w:sdtContent>
                <w:r w:rsidR="00C1746B">
                  <w:rPr>
                    <w:noProof/>
                  </w:rPr>
                  <w:t>IES TRAFALGAR</w:t>
                </w:r>
              </w:sdtContent>
            </w:sdt>
          </w:p>
          <w:p w14:paraId="4A84768D" w14:textId="29EB665F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D60E54EA3793490DBBFFDEC9412848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1746B">
                  <w:rPr>
                    <w:noProof/>
                  </w:rPr>
                  <w:t>Antonio Miguel Alba Garcia</w:t>
                </w:r>
              </w:sdtContent>
            </w:sdt>
          </w:p>
          <w:p w14:paraId="56C4D65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BACE660" w14:textId="020F8A6F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96FADC" wp14:editId="293E63A5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E25F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822EF45" w14:textId="0F41F4A0" w:rsidR="00381109" w:rsidRDefault="00381109" w:rsidP="00AB02A7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</w:pPr>
      <w:r w:rsidRPr="00381109"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52"/>
          <w:szCs w:val="32"/>
          <w:lang w:bidi="es-ES"/>
        </w:rPr>
        <w:lastRenderedPageBreak/>
        <w:t>Base de datos nube mysql</w:t>
      </w:r>
    </w:p>
    <w:p w14:paraId="1A0E26A8" w14:textId="26FC7C04" w:rsidR="0087605E" w:rsidRPr="00D70D02" w:rsidRDefault="00381109" w:rsidP="00381109">
      <w:pPr>
        <w:spacing w:after="200"/>
        <w:jc w:val="center"/>
        <w:rPr>
          <w:noProof/>
        </w:rPr>
      </w:pPr>
      <w:r>
        <w:rPr>
          <w:noProof/>
        </w:rPr>
        <w:drawing>
          <wp:inline distT="0" distB="0" distL="0" distR="0" wp14:anchorId="62BEAC9B" wp14:editId="375647FC">
            <wp:extent cx="6042592" cy="474212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897" cy="47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4EF0" w14:textId="77777777" w:rsidR="00CD1204" w:rsidRDefault="00CD1204">
      <w:r>
        <w:separator/>
      </w:r>
    </w:p>
    <w:p w14:paraId="01E4F893" w14:textId="77777777" w:rsidR="00CD1204" w:rsidRDefault="00CD1204"/>
  </w:endnote>
  <w:endnote w:type="continuationSeparator" w:id="0">
    <w:p w14:paraId="2F40E82A" w14:textId="77777777" w:rsidR="00CD1204" w:rsidRDefault="00CD1204">
      <w:r>
        <w:continuationSeparator/>
      </w:r>
    </w:p>
    <w:p w14:paraId="68175006" w14:textId="77777777" w:rsidR="00CD1204" w:rsidRDefault="00CD1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3D3A2BC5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BAE0658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CE0E" w14:textId="77777777" w:rsidR="00CD1204" w:rsidRDefault="00CD1204">
      <w:r>
        <w:separator/>
      </w:r>
    </w:p>
    <w:p w14:paraId="57A8E88B" w14:textId="77777777" w:rsidR="00CD1204" w:rsidRDefault="00CD1204"/>
  </w:footnote>
  <w:footnote w:type="continuationSeparator" w:id="0">
    <w:p w14:paraId="1796D5D2" w14:textId="77777777" w:rsidR="00CD1204" w:rsidRDefault="00CD1204">
      <w:r>
        <w:continuationSeparator/>
      </w:r>
    </w:p>
    <w:p w14:paraId="109585CD" w14:textId="77777777" w:rsidR="00CD1204" w:rsidRDefault="00CD1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05613D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2D8C04E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11446FC9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09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1109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1746B"/>
    <w:rsid w:val="00C4086D"/>
    <w:rsid w:val="00CA1896"/>
    <w:rsid w:val="00CB5B28"/>
    <w:rsid w:val="00CD1204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335A4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C8658"/>
  <w15:docId w15:val="{0A764674-7590-4ECF-8938-0192DB1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2\AppData\Local\Microsoft\Office\16.0\DTS\es-ES%7b5819C38D-860D-4EAE-A5CD-9D8CFFB74C71%7d\%7bBE6CD98B-528E-4952-AE5A-F7D6F9E4F18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4AC846E3D141249104AD6F7F036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5B87C-F787-43A2-BC4A-E9681FB086DC}"/>
      </w:docPartPr>
      <w:docPartBody>
        <w:p w:rsidR="00000000" w:rsidRDefault="00B243CE">
          <w:pPr>
            <w:pStyle w:val="7E4AC846E3D141249104AD6F7F03678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889FD80C51D4EB19BFEFF8DD81E6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7230-1161-4E91-86A8-C4631568B75D}"/>
      </w:docPartPr>
      <w:docPartBody>
        <w:p w:rsidR="00000000" w:rsidRDefault="00B243CE">
          <w:pPr>
            <w:pStyle w:val="5889FD80C51D4EB19BFEFF8DD81E61BE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D60E54EA3793490DBBFFDEC941284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EF73-E390-4BB2-877A-EA14625FE3A1}"/>
      </w:docPartPr>
      <w:docPartBody>
        <w:p w:rsidR="00000000" w:rsidRDefault="00B243CE">
          <w:pPr>
            <w:pStyle w:val="D60E54EA3793490DBBFFDEC9412848E9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CE"/>
    <w:rsid w:val="00B2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E4AC846E3D141249104AD6F7F036783">
    <w:name w:val="7E4AC846E3D141249104AD6F7F036783"/>
  </w:style>
  <w:style w:type="paragraph" w:customStyle="1" w:styleId="5889FD80C51D4EB19BFEFF8DD81E61BE">
    <w:name w:val="5889FD80C51D4EB19BFEFF8DD81E61BE"/>
  </w:style>
  <w:style w:type="paragraph" w:customStyle="1" w:styleId="D60E54EA3793490DBBFFDEC9412848E9">
    <w:name w:val="D60E54EA3793490DBBFFDEC9412848E9"/>
  </w:style>
  <w:style w:type="paragraph" w:customStyle="1" w:styleId="245A5C305EF2422DB20F7B16B08046A4">
    <w:name w:val="245A5C305EF2422DB20F7B16B08046A4"/>
  </w:style>
  <w:style w:type="paragraph" w:customStyle="1" w:styleId="80104CA5A2564AA2962266FF73A7044E">
    <w:name w:val="80104CA5A2564AA2962266FF73A7044E"/>
  </w:style>
  <w:style w:type="paragraph" w:customStyle="1" w:styleId="BF5D649DFF3C44F8A545FB0FD37EF83A">
    <w:name w:val="BF5D649DFF3C44F8A545FB0FD37EF83A"/>
  </w:style>
  <w:style w:type="paragraph" w:customStyle="1" w:styleId="750B32781C214A4792318F991463FD42">
    <w:name w:val="750B32781C214A4792318F991463FD42"/>
  </w:style>
  <w:style w:type="paragraph" w:customStyle="1" w:styleId="EA04F0B1B92F49F4A01F8F2C1FBDCA70">
    <w:name w:val="EA04F0B1B92F49F4A01F8F2C1FBDC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Antonio Miguel Alba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{BE6CD98B-528E-4952-AE5A-F7D6F9E4F18F}tf16392850_win32.dotx</Template>
  <TotalTime>2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DAW2</dc:creator>
  <cp:keywords/>
  <cp:lastModifiedBy>DAW2</cp:lastModifiedBy>
  <cp:revision>3</cp:revision>
  <cp:lastPrinted>2024-10-25T18:18:00Z</cp:lastPrinted>
  <dcterms:created xsi:type="dcterms:W3CDTF">2024-10-25T18:17:00Z</dcterms:created>
  <dcterms:modified xsi:type="dcterms:W3CDTF">2024-10-25T18:18:00Z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