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67EE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C303DEC" wp14:editId="01C44873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2EE60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621C22B7" wp14:editId="6C6CB680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0"/>
      </w:tblGrid>
      <w:tr w:rsidR="00D077E9" w14:paraId="0D349ABF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72BFC09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1A22C30" wp14:editId="44B414BB">
                      <wp:extent cx="3695700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0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1C9871" w14:textId="1060172A" w:rsidR="00D077E9" w:rsidRPr="00D86945" w:rsidRDefault="00896B00" w:rsidP="00896B00">
                                  <w:pPr>
                                    <w:pStyle w:val="Ttulo"/>
                                    <w:spacing w:after="0"/>
                                    <w:jc w:val="both"/>
                                  </w:pPr>
                                  <w:r w:rsidRPr="00896B00">
                                    <w:rPr>
                                      <w:lang w:bidi="es-ES"/>
                                    </w:rPr>
                                    <w:t xml:space="preserve">Implementación del código en App </w:t>
                                  </w:r>
                                  <w:proofErr w:type="spellStart"/>
                                  <w:r w:rsidRPr="00896B00">
                                    <w:rPr>
                                      <w:lang w:bidi="es-ES"/>
                                    </w:rPr>
                                    <w:t>Service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1A22C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91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" filled="f" stroked="f" strokeweight=".5pt">
                      <v:textbox>
                        <w:txbxContent>
                          <w:p w14:paraId="711C9871" w14:textId="1060172A" w:rsidR="00D077E9" w:rsidRPr="00D86945" w:rsidRDefault="00896B00" w:rsidP="00896B00">
                            <w:pPr>
                              <w:pStyle w:val="Ttulo"/>
                              <w:spacing w:after="0"/>
                              <w:jc w:val="both"/>
                            </w:pPr>
                            <w:r w:rsidRPr="00896B00">
                              <w:rPr>
                                <w:lang w:bidi="es-ES"/>
                              </w:rPr>
                              <w:t xml:space="preserve">Implementación del código en App </w:t>
                            </w:r>
                            <w:proofErr w:type="spellStart"/>
                            <w:r w:rsidRPr="00896B00">
                              <w:rPr>
                                <w:lang w:bidi="es-ES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D70D8A9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BD30586" wp14:editId="4987CD01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EA52AB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769AC4B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6215293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18049A7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932F4D106D754339B0A3F0E2C383D149"/>
              </w:placeholder>
              <w15:appearance w15:val="hidden"/>
            </w:sdtPr>
            <w:sdtEndPr/>
            <w:sdtContent>
              <w:p w14:paraId="6C037962" w14:textId="2E9C160F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B354E1">
                  <w:rPr>
                    <w:rStyle w:val="SubttuloCar"/>
                    <w:b w:val="0"/>
                    <w:noProof/>
                    <w:lang w:bidi="es-ES"/>
                  </w:rPr>
                  <w:t>25 octubre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5C54910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79D08BB5" wp14:editId="508C919E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0FC9696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34C66BA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50DB55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9F317FC" w14:textId="12328984" w:rsidR="00D077E9" w:rsidRDefault="00634B52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9AF72685C6C6489996F22812B2857589"/>
                </w:placeholder>
                <w15:appearance w15:val="hidden"/>
              </w:sdtPr>
              <w:sdtEndPr/>
              <w:sdtContent>
                <w:r w:rsidR="00896B00">
                  <w:rPr>
                    <w:noProof/>
                  </w:rPr>
                  <w:t>IES TRAFALGAR</w:t>
                </w:r>
              </w:sdtContent>
            </w:sdt>
          </w:p>
          <w:p w14:paraId="0DEBF3AB" w14:textId="2B92DF99"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F8ACD9C61E8043C8AEB9AB1E7DDE220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896B00">
                  <w:rPr>
                    <w:noProof/>
                  </w:rPr>
                  <w:t>ANTONIO MIGUEL ALBA GARCIA</w:t>
                </w:r>
              </w:sdtContent>
            </w:sdt>
          </w:p>
          <w:p w14:paraId="2FEFA7C9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3A7B0C3" w14:textId="3C98C21B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41642E" wp14:editId="4B5B514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9A519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27D47243" w14:textId="0EF556C0" w:rsidR="0087605E" w:rsidRDefault="00896B00" w:rsidP="00B354E1">
      <w:pPr>
        <w:spacing w:after="200"/>
        <w:jc w:val="both"/>
        <w:rPr>
          <w:rFonts w:asciiTheme="majorHAnsi" w:eastAsiaTheme="majorEastAsia" w:hAnsiTheme="majorHAnsi" w:cstheme="majorBidi"/>
          <w:noProof/>
          <w:color w:val="061F57" w:themeColor="text2" w:themeShade="BF"/>
          <w:kern w:val="28"/>
          <w:sz w:val="52"/>
          <w:szCs w:val="32"/>
          <w:lang w:bidi="es-ES"/>
        </w:rPr>
      </w:pPr>
      <w:r w:rsidRPr="00896B00">
        <w:rPr>
          <w:rFonts w:asciiTheme="majorHAnsi" w:eastAsiaTheme="majorEastAsia" w:hAnsiTheme="majorHAnsi" w:cstheme="majorBidi"/>
          <w:noProof/>
          <w:color w:val="061F57" w:themeColor="text2" w:themeShade="BF"/>
          <w:kern w:val="28"/>
          <w:sz w:val="52"/>
          <w:szCs w:val="32"/>
          <w:lang w:bidi="es-ES"/>
        </w:rPr>
        <w:lastRenderedPageBreak/>
        <w:t>Implementación del código en App Service</w:t>
      </w:r>
    </w:p>
    <w:p w14:paraId="079EB8E7" w14:textId="23C297CA" w:rsidR="00896B00" w:rsidRDefault="00896B00" w:rsidP="00052039">
      <w:pPr>
        <w:spacing w:after="200"/>
        <w:ind w:firstLine="720"/>
        <w:jc w:val="both"/>
        <w:rPr>
          <w:noProof/>
        </w:rPr>
      </w:pPr>
      <w:r>
        <w:rPr>
          <w:noProof/>
        </w:rPr>
        <w:t>A continuación implementar</w:t>
      </w:r>
      <w:r>
        <w:rPr>
          <w:noProof/>
        </w:rPr>
        <w:t>emos</w:t>
      </w:r>
      <w:r>
        <w:rPr>
          <w:noProof/>
        </w:rPr>
        <w:t xml:space="preserve"> la aplicación .NET con la implementación desde un archivo ZIP.</w:t>
      </w:r>
    </w:p>
    <w:p w14:paraId="750DA9D0" w14:textId="7E2F4366" w:rsidR="00896B00" w:rsidRDefault="00896B00" w:rsidP="00052039">
      <w:pPr>
        <w:spacing w:after="200"/>
        <w:ind w:firstLine="720"/>
        <w:jc w:val="both"/>
        <w:rPr>
          <w:noProof/>
        </w:rPr>
      </w:pPr>
      <w:r>
        <w:rPr>
          <w:noProof/>
        </w:rPr>
        <w:t>Primero, us</w:t>
      </w:r>
      <w:r>
        <w:rPr>
          <w:noProof/>
        </w:rPr>
        <w:t>amos</w:t>
      </w:r>
      <w:r>
        <w:rPr>
          <w:noProof/>
        </w:rPr>
        <w:t xml:space="preserve"> dotnet publish para compilar los archivos finales de la aplicación y zip para empaquetarlos en un archivo ZIP:</w:t>
      </w:r>
    </w:p>
    <w:p w14:paraId="2C114182" w14:textId="7AF8BE57" w:rsidR="00896B00" w:rsidRDefault="00896B00" w:rsidP="00896B00">
      <w:pPr>
        <w:spacing w:after="200"/>
        <w:jc w:val="center"/>
        <w:rPr>
          <w:noProof/>
        </w:rPr>
      </w:pPr>
      <w:r>
        <w:rPr>
          <w:noProof/>
        </w:rPr>
        <w:drawing>
          <wp:inline distT="0" distB="0" distL="0" distR="0" wp14:anchorId="2A80D330" wp14:editId="2FFF6EE8">
            <wp:extent cx="2933700" cy="5937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937" cy="59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F941" w14:textId="5F4AD2F0" w:rsidR="00896B00" w:rsidRDefault="00896B00" w:rsidP="00052039">
      <w:pPr>
        <w:spacing w:after="200"/>
        <w:ind w:firstLine="720"/>
        <w:jc w:val="both"/>
        <w:rPr>
          <w:noProof/>
        </w:rPr>
      </w:pPr>
      <w:r w:rsidRPr="00896B00">
        <w:rPr>
          <w:noProof/>
        </w:rPr>
        <w:t>Por último, llev</w:t>
      </w:r>
      <w:r>
        <w:rPr>
          <w:noProof/>
        </w:rPr>
        <w:t>aremos</w:t>
      </w:r>
      <w:r w:rsidRPr="00896B00">
        <w:rPr>
          <w:noProof/>
        </w:rPr>
        <w:t xml:space="preserve"> a cabo la implementación con az webapp deploy. Reempla</w:t>
      </w:r>
      <w:r>
        <w:rPr>
          <w:noProof/>
        </w:rPr>
        <w:t>zamos</w:t>
      </w:r>
      <w:r w:rsidRPr="00896B00">
        <w:rPr>
          <w:noProof/>
        </w:rPr>
        <w:t xml:space="preserve"> &lt;your-app-name&gt; en el comando siguiente con el nombre de la aplicación web de Azure y</w:t>
      </w:r>
      <w:r>
        <w:rPr>
          <w:noProof/>
        </w:rPr>
        <w:t xml:space="preserve"> la ejecutamos</w:t>
      </w:r>
      <w:r w:rsidRPr="00896B00">
        <w:rPr>
          <w:noProof/>
        </w:rPr>
        <w:t>:</w:t>
      </w:r>
    </w:p>
    <w:p w14:paraId="277660A8" w14:textId="548B1D0C" w:rsidR="00896B00" w:rsidRDefault="00896B00" w:rsidP="00896B00">
      <w:pPr>
        <w:spacing w:after="200"/>
        <w:jc w:val="center"/>
        <w:rPr>
          <w:noProof/>
        </w:rPr>
      </w:pPr>
      <w:r>
        <w:rPr>
          <w:noProof/>
        </w:rPr>
        <w:drawing>
          <wp:inline distT="0" distB="0" distL="0" distR="0" wp14:anchorId="062EB88A" wp14:editId="496A27A0">
            <wp:extent cx="5400000" cy="780952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49B8" w14:textId="2A6D9249" w:rsidR="00896B00" w:rsidRDefault="00896B00" w:rsidP="00052039">
      <w:pPr>
        <w:spacing w:after="200"/>
        <w:ind w:firstLine="720"/>
        <w:jc w:val="both"/>
        <w:rPr>
          <w:noProof/>
        </w:rPr>
      </w:pPr>
      <w:r>
        <w:rPr>
          <w:noProof/>
        </w:rPr>
        <w:t>Esta sería la salida si hemos seguido los pasos y ha salido todo bien.  Como podemos ver nos ofrece una URL desde la que veremos nuestra web.</w:t>
      </w:r>
    </w:p>
    <w:p w14:paraId="37F13280" w14:textId="64708449" w:rsidR="00896B00" w:rsidRDefault="00896B00" w:rsidP="00896B00">
      <w:pPr>
        <w:spacing w:after="200"/>
        <w:jc w:val="center"/>
        <w:rPr>
          <w:noProof/>
        </w:rPr>
      </w:pPr>
      <w:r>
        <w:rPr>
          <w:noProof/>
        </w:rPr>
        <w:drawing>
          <wp:inline distT="0" distB="0" distL="0" distR="0" wp14:anchorId="40AF8D34" wp14:editId="053D5E5D">
            <wp:extent cx="6371590" cy="254825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D669" w14:textId="77777777" w:rsidR="00896B00" w:rsidRDefault="00896B00">
      <w:pPr>
        <w:spacing w:after="200"/>
        <w:rPr>
          <w:noProof/>
        </w:rPr>
      </w:pPr>
      <w:r>
        <w:rPr>
          <w:noProof/>
        </w:rPr>
        <w:br w:type="page"/>
      </w:r>
    </w:p>
    <w:p w14:paraId="1B2B3A83" w14:textId="725729EC" w:rsidR="00896B00" w:rsidRDefault="00896B00" w:rsidP="00896B00">
      <w:pPr>
        <w:spacing w:after="200"/>
        <w:rPr>
          <w:noProof/>
        </w:rPr>
      </w:pPr>
      <w:r>
        <w:rPr>
          <w:noProof/>
        </w:rPr>
        <w:lastRenderedPageBreak/>
        <w:t>Resultado:</w:t>
      </w:r>
    </w:p>
    <w:p w14:paraId="665B0D0B" w14:textId="44955C97" w:rsidR="00896B00" w:rsidRPr="00D70D02" w:rsidRDefault="00896B00" w:rsidP="00B354E1">
      <w:pPr>
        <w:spacing w:after="200"/>
        <w:jc w:val="both"/>
        <w:rPr>
          <w:noProof/>
        </w:rPr>
      </w:pPr>
      <w:r>
        <w:rPr>
          <w:noProof/>
        </w:rPr>
        <w:drawing>
          <wp:inline distT="0" distB="0" distL="0" distR="0" wp14:anchorId="310DDB28" wp14:editId="6CE9E80B">
            <wp:extent cx="6371590" cy="24974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B00" w:rsidRPr="00D70D02" w:rsidSect="00AB02A7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60B9C" w14:textId="77777777" w:rsidR="00634B52" w:rsidRDefault="00634B52">
      <w:r>
        <w:separator/>
      </w:r>
    </w:p>
    <w:p w14:paraId="72185D19" w14:textId="77777777" w:rsidR="00634B52" w:rsidRDefault="00634B52"/>
  </w:endnote>
  <w:endnote w:type="continuationSeparator" w:id="0">
    <w:p w14:paraId="61B8A59C" w14:textId="77777777" w:rsidR="00634B52" w:rsidRDefault="00634B52">
      <w:r>
        <w:continuationSeparator/>
      </w:r>
    </w:p>
    <w:p w14:paraId="03B63721" w14:textId="77777777" w:rsidR="00634B52" w:rsidRDefault="00634B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5C227109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30574042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674DC" w14:textId="77777777" w:rsidR="00634B52" w:rsidRDefault="00634B52">
      <w:r>
        <w:separator/>
      </w:r>
    </w:p>
    <w:p w14:paraId="04DDF82A" w14:textId="77777777" w:rsidR="00634B52" w:rsidRDefault="00634B52"/>
  </w:footnote>
  <w:footnote w:type="continuationSeparator" w:id="0">
    <w:p w14:paraId="7AD5B67A" w14:textId="77777777" w:rsidR="00634B52" w:rsidRDefault="00634B52">
      <w:r>
        <w:continuationSeparator/>
      </w:r>
    </w:p>
    <w:p w14:paraId="73C666E5" w14:textId="77777777" w:rsidR="00634B52" w:rsidRDefault="00634B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6E302DE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A327E9E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495E64E4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00"/>
    <w:rsid w:val="0002482E"/>
    <w:rsid w:val="00050324"/>
    <w:rsid w:val="00052039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634B52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96B00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231E5"/>
    <w:rsid w:val="00B354E1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055B95"/>
  <w15:docId w15:val="{FB5A9E55-3E38-40CF-BD88-AECA1F8C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7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2\AppData\Local\Microsoft\Office\16.0\DTS\es-ES%7b5819C38D-860D-4EAE-A5CD-9D8CFFB74C71%7d\%7bBE6CD98B-528E-4952-AE5A-F7D6F9E4F18F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2F4D106D754339B0A3F0E2C383D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99F56-1144-4E86-9967-56800112DC71}"/>
      </w:docPartPr>
      <w:docPartBody>
        <w:p w:rsidR="00000000" w:rsidRDefault="005B3AE7">
          <w:pPr>
            <w:pStyle w:val="932F4D106D754339B0A3F0E2C383D149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25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9AF72685C6C6489996F22812B2857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BEB9E-0F56-4724-9083-211E29A2F4FB}"/>
      </w:docPartPr>
      <w:docPartBody>
        <w:p w:rsidR="00000000" w:rsidRDefault="005B3AE7">
          <w:pPr>
            <w:pStyle w:val="9AF72685C6C6489996F22812B2857589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F8ACD9C61E8043C8AEB9AB1E7DDE2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15B3C-8D80-47EE-A6D5-34D16DDEBEB1}"/>
      </w:docPartPr>
      <w:docPartBody>
        <w:p w:rsidR="00000000" w:rsidRDefault="005B3AE7">
          <w:pPr>
            <w:pStyle w:val="F8ACD9C61E8043C8AEB9AB1E7DDE220E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E7"/>
    <w:rsid w:val="005B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932F4D106D754339B0A3F0E2C383D149">
    <w:name w:val="932F4D106D754339B0A3F0E2C383D149"/>
  </w:style>
  <w:style w:type="paragraph" w:customStyle="1" w:styleId="9AF72685C6C6489996F22812B2857589">
    <w:name w:val="9AF72685C6C6489996F22812B2857589"/>
  </w:style>
  <w:style w:type="paragraph" w:customStyle="1" w:styleId="F8ACD9C61E8043C8AEB9AB1E7DDE220E">
    <w:name w:val="F8ACD9C61E8043C8AEB9AB1E7DDE220E"/>
  </w:style>
  <w:style w:type="paragraph" w:customStyle="1" w:styleId="7B47C8214AF74D5E846CF85332777BDF">
    <w:name w:val="7B47C8214AF74D5E846CF85332777BDF"/>
  </w:style>
  <w:style w:type="paragraph" w:customStyle="1" w:styleId="C46EB7B5E41E4A269AF9338A38A1AEBC">
    <w:name w:val="C46EB7B5E41E4A269AF9338A38A1AEBC"/>
  </w:style>
  <w:style w:type="paragraph" w:customStyle="1" w:styleId="1D3F56F136FB431D919D6CC09C78A1E2">
    <w:name w:val="1D3F56F136FB431D919D6CC09C78A1E2"/>
  </w:style>
  <w:style w:type="paragraph" w:customStyle="1" w:styleId="A15588882F584F2C9F3CEE6EE841667A">
    <w:name w:val="A15588882F584F2C9F3CEE6EE841667A"/>
  </w:style>
  <w:style w:type="paragraph" w:customStyle="1" w:styleId="1D3FFE48199046AEB714E48622902061">
    <w:name w:val="1D3FFE48199046AEB714E486229020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ANTONIO MIGUEL ALBA GARCIA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{BE6CD98B-528E-4952-AE5A-F7D6F9E4F18F}tf16392850_win32.dotx</Template>
  <TotalTime>13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DAW2</dc:creator>
  <cp:keywords/>
  <cp:lastModifiedBy>DAW2</cp:lastModifiedBy>
  <cp:revision>3</cp:revision>
  <cp:lastPrinted>2024-10-25T17:39:00Z</cp:lastPrinted>
  <dcterms:created xsi:type="dcterms:W3CDTF">2024-10-25T17:25:00Z</dcterms:created>
  <dcterms:modified xsi:type="dcterms:W3CDTF">2024-10-25T17:39:00Z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