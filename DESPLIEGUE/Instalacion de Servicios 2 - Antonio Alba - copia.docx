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6EC8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281D8F" wp14:editId="1A02D4B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133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9A62054" wp14:editId="75331FC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238794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FEC07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5576A2A" wp14:editId="4590A8BF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3396FB" w14:textId="754570D8" w:rsidR="00D077E9" w:rsidRPr="00D86945" w:rsidRDefault="007275A5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Servicios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576A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423396FB" w14:textId="754570D8" w:rsidR="00D077E9" w:rsidRPr="00D86945" w:rsidRDefault="007275A5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Servicios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82AEFA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9A678E8" wp14:editId="62794E1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95014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52712E7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91D862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0A02B6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6D43F21436DE4BB6BE34F02A419FEDC9"/>
              </w:placeholder>
              <w15:appearance w15:val="hidden"/>
            </w:sdtPr>
            <w:sdtEndPr/>
            <w:sdtContent>
              <w:p w14:paraId="470CDF97" w14:textId="53050469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860E51">
                  <w:rPr>
                    <w:rStyle w:val="SubttuloCar"/>
                    <w:b w:val="0"/>
                    <w:noProof/>
                    <w:lang w:bidi="es-ES"/>
                  </w:rPr>
                  <w:t>16 octubre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3EA7C1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2B5EB8C" wp14:editId="781A4B3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BA35E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5A88A0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DC4F7E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8682BD1" w14:textId="613F666B" w:rsidR="00D077E9" w:rsidRDefault="00512FD8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06EFC0D029F5462B93A66973F193EF75"/>
                </w:placeholder>
                <w15:appearance w15:val="hidden"/>
              </w:sdtPr>
              <w:sdtEndPr/>
              <w:sdtContent>
                <w:r w:rsidR="007275A5">
                  <w:rPr>
                    <w:noProof/>
                  </w:rPr>
                  <w:t xml:space="preserve">IES TRAFALGAR </w:t>
                </w:r>
              </w:sdtContent>
            </w:sdt>
          </w:p>
          <w:p w14:paraId="2F65E045" w14:textId="4D2E0ED0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7AED6FDE1F54783B39CB421A26FC55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275A5">
                  <w:rPr>
                    <w:noProof/>
                  </w:rPr>
                  <w:t>Antonio Miguel Alba Garcia</w:t>
                </w:r>
              </w:sdtContent>
            </w:sdt>
          </w:p>
          <w:p w14:paraId="72598DC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BAD3B9F" w14:textId="7AFB1A80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775C4" wp14:editId="0E3491A5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597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C524B85" w14:textId="647EA21C" w:rsidR="0087605E" w:rsidRDefault="007275A5" w:rsidP="007275A5">
      <w:pPr>
        <w:pStyle w:val="Ttulo1"/>
        <w:rPr>
          <w:noProof/>
        </w:rPr>
      </w:pPr>
      <w:r>
        <w:rPr>
          <w:noProof/>
        </w:rPr>
        <w:lastRenderedPageBreak/>
        <w:t>Tomcat</w:t>
      </w:r>
    </w:p>
    <w:p w14:paraId="691DEC9A" w14:textId="438344D3" w:rsidR="007275A5" w:rsidRDefault="007275A5" w:rsidP="007275A5">
      <w:pPr>
        <w:pStyle w:val="Contenido"/>
        <w:rPr>
          <w:noProof/>
        </w:rPr>
      </w:pPr>
      <w:r>
        <w:rPr>
          <w:noProof/>
        </w:rPr>
        <w:t>Para acceder a Apache  introducimos</w:t>
      </w:r>
    </w:p>
    <w:p w14:paraId="1DF436D5" w14:textId="1088DF25" w:rsidR="007275A5" w:rsidRDefault="007275A5" w:rsidP="007275A5">
      <w:pPr>
        <w:pStyle w:val="Contenido"/>
        <w:rPr>
          <w:noProof/>
        </w:rPr>
      </w:pPr>
      <w:r>
        <w:rPr>
          <w:noProof/>
        </w:rPr>
        <w:drawing>
          <wp:inline distT="0" distB="0" distL="0" distR="0" wp14:anchorId="732917CE" wp14:editId="4CAFD4F0">
            <wp:extent cx="6371590" cy="3395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DC1" w14:textId="4199EDF2" w:rsidR="007275A5" w:rsidRDefault="007275A5" w:rsidP="007275A5">
      <w:pPr>
        <w:pStyle w:val="Ttulo1"/>
        <w:rPr>
          <w:noProof/>
        </w:rPr>
      </w:pPr>
      <w:r>
        <w:rPr>
          <w:noProof/>
        </w:rPr>
        <w:t>Nginx</w:t>
      </w:r>
    </w:p>
    <w:p w14:paraId="27E256D8" w14:textId="3FECE957" w:rsidR="007275A5" w:rsidRDefault="007275A5" w:rsidP="007275A5">
      <w:pPr>
        <w:pStyle w:val="Contenido"/>
        <w:rPr>
          <w:noProof/>
        </w:rPr>
      </w:pPr>
      <w:r>
        <w:rPr>
          <w:noProof/>
        </w:rPr>
        <w:t>Para enginx paramos apache2 y tomcat y reiniciamos nginx: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EC08093" wp14:editId="3A117CAA">
            <wp:extent cx="3638095" cy="63809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E452" w14:textId="21CB4F79" w:rsidR="007275A5" w:rsidRDefault="007275A5" w:rsidP="007275A5">
      <w:pPr>
        <w:pStyle w:val="Contenido"/>
        <w:rPr>
          <w:noProof/>
        </w:rPr>
      </w:pPr>
      <w:r>
        <w:rPr>
          <w:noProof/>
        </w:rPr>
        <w:t>Luego vamos a la web y deberia aparecernos pero nos está dando problemas la cache.</w:t>
      </w:r>
    </w:p>
    <w:p w14:paraId="2838A6AB" w14:textId="3F4BBB2E" w:rsidR="007275A5" w:rsidRPr="00D70D02" w:rsidRDefault="007275A5" w:rsidP="007275A5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5758B20B" wp14:editId="63A7BA72">
            <wp:extent cx="4118458" cy="306442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00" cy="3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5A5" w:rsidRPr="00D70D0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F171" w14:textId="77777777" w:rsidR="00512FD8" w:rsidRDefault="00512FD8">
      <w:r>
        <w:separator/>
      </w:r>
    </w:p>
    <w:p w14:paraId="62B72E07" w14:textId="77777777" w:rsidR="00512FD8" w:rsidRDefault="00512FD8"/>
  </w:endnote>
  <w:endnote w:type="continuationSeparator" w:id="0">
    <w:p w14:paraId="10F85A10" w14:textId="77777777" w:rsidR="00512FD8" w:rsidRDefault="00512FD8">
      <w:r>
        <w:continuationSeparator/>
      </w:r>
    </w:p>
    <w:p w14:paraId="22A3D57B" w14:textId="77777777" w:rsidR="00512FD8" w:rsidRDefault="00512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35FA39A3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B81EFD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2BA0" w14:textId="77777777" w:rsidR="00512FD8" w:rsidRDefault="00512FD8">
      <w:r>
        <w:separator/>
      </w:r>
    </w:p>
    <w:p w14:paraId="07347298" w14:textId="77777777" w:rsidR="00512FD8" w:rsidRDefault="00512FD8"/>
  </w:footnote>
  <w:footnote w:type="continuationSeparator" w:id="0">
    <w:p w14:paraId="28CC1A5B" w14:textId="77777777" w:rsidR="00512FD8" w:rsidRDefault="00512FD8">
      <w:r>
        <w:continuationSeparator/>
      </w:r>
    </w:p>
    <w:p w14:paraId="391BE16A" w14:textId="77777777" w:rsidR="00512FD8" w:rsidRDefault="00512F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23087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7F30C6D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AC4007A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A5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2FD8"/>
    <w:rsid w:val="00516A86"/>
    <w:rsid w:val="005275F6"/>
    <w:rsid w:val="00572102"/>
    <w:rsid w:val="005F1BB0"/>
    <w:rsid w:val="00656C4D"/>
    <w:rsid w:val="006E5716"/>
    <w:rsid w:val="007275A5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0E51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C9469"/>
  <w15:docId w15:val="{5ADEF66C-D0E0-46B6-9C0C-B6C12E0B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43F21436DE4BB6BE34F02A419FE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C08E-1DFD-4276-9EDE-A77FF373C405}"/>
      </w:docPartPr>
      <w:docPartBody>
        <w:p w:rsidR="00000000" w:rsidRDefault="002240BA">
          <w:pPr>
            <w:pStyle w:val="6D43F21436DE4BB6BE34F02A419FEDC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16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6EFC0D029F5462B93A66973F193E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8F0D-AF37-4069-AD05-1CB30A85B203}"/>
      </w:docPartPr>
      <w:docPartBody>
        <w:p w:rsidR="00000000" w:rsidRDefault="002240BA">
          <w:pPr>
            <w:pStyle w:val="06EFC0D029F5462B93A66973F193EF75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7AED6FDE1F54783B39CB421A26FC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C64F2-0ADB-468E-95DD-93CEA30E1925}"/>
      </w:docPartPr>
      <w:docPartBody>
        <w:p w:rsidR="00000000" w:rsidRDefault="002240BA">
          <w:pPr>
            <w:pStyle w:val="F7AED6FDE1F54783B39CB421A26FC550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BA"/>
    <w:rsid w:val="002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6D43F21436DE4BB6BE34F02A419FEDC9">
    <w:name w:val="6D43F21436DE4BB6BE34F02A419FEDC9"/>
  </w:style>
  <w:style w:type="paragraph" w:customStyle="1" w:styleId="06EFC0D029F5462B93A66973F193EF75">
    <w:name w:val="06EFC0D029F5462B93A66973F193EF75"/>
  </w:style>
  <w:style w:type="paragraph" w:customStyle="1" w:styleId="F7AED6FDE1F54783B39CB421A26FC550">
    <w:name w:val="F7AED6FDE1F54783B39CB421A26FC550"/>
  </w:style>
  <w:style w:type="paragraph" w:customStyle="1" w:styleId="3A2D226326B44306BCAFD5B8DB02AB55">
    <w:name w:val="3A2D226326B44306BCAFD5B8DB02AB55"/>
  </w:style>
  <w:style w:type="paragraph" w:customStyle="1" w:styleId="51493F6801954E4A8CB60977FFB17023">
    <w:name w:val="51493F6801954E4A8CB60977FFB17023"/>
  </w:style>
  <w:style w:type="paragraph" w:customStyle="1" w:styleId="8412BC7C494F42C982F43189BD249885">
    <w:name w:val="8412BC7C494F42C982F43189BD249885"/>
  </w:style>
  <w:style w:type="paragraph" w:customStyle="1" w:styleId="E90126999CBC4746920CC53188B55828">
    <w:name w:val="E90126999CBC4746920CC53188B55828"/>
  </w:style>
  <w:style w:type="paragraph" w:customStyle="1" w:styleId="D07B3117E4134BFEAE3FDCB9C61FAC78">
    <w:name w:val="D07B3117E4134BFEAE3FDCB9C61FA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9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2</cp:revision>
  <cp:lastPrinted>2024-10-16T19:45:00Z</cp:lastPrinted>
  <dcterms:created xsi:type="dcterms:W3CDTF">2024-10-16T19:38:00Z</dcterms:created>
  <dcterms:modified xsi:type="dcterms:W3CDTF">2024-10-16T19:47:00Z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